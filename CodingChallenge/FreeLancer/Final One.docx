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BCF8A" w14:textId="0A318BB7" w:rsidR="00F05724" w:rsidRDefault="00212CD8">
      <w:r>
        <w:rPr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0" wp14:anchorId="0226E210" wp14:editId="117680A2">
                <wp:simplePos x="0" y="0"/>
                <wp:positionH relativeFrom="page">
                  <wp:posOffset>461010</wp:posOffset>
                </wp:positionH>
                <wp:positionV relativeFrom="margin">
                  <wp:posOffset>1536700</wp:posOffset>
                </wp:positionV>
                <wp:extent cx="6858000" cy="2091690"/>
                <wp:effectExtent l="0" t="0" r="0" b="16510"/>
                <wp:wrapNone/>
                <wp:docPr id="14" name="Text Box 14" descr="Report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09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24"/>
                                <w:szCs w:val="124"/>
                              </w:rPr>
                              <w:alias w:val="Title"/>
                              <w:tag w:val=""/>
                              <w:id w:val="6695303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92DAD38" w14:textId="77777777" w:rsidR="00496101" w:rsidRPr="00C574A4" w:rsidRDefault="00AB1146" w:rsidP="00264BFB">
                                <w:pPr>
                                  <w:pStyle w:val="Title"/>
                                  <w:jc w:val="center"/>
                                  <w:rPr>
                                    <w:sz w:val="124"/>
                                    <w:szCs w:val="124"/>
                                  </w:rPr>
                                </w:pPr>
                                <w:r w:rsidRPr="00C574A4">
                                  <w:rPr>
                                    <w:sz w:val="124"/>
                                    <w:szCs w:val="124"/>
                                  </w:rPr>
                                  <w:t xml:space="preserve">Assignment </w:t>
                                </w:r>
                                <w:r w:rsidR="00264BFB">
                                  <w:rPr>
                                    <w:sz w:val="124"/>
                                    <w:szCs w:val="124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785B0DD0" w14:textId="77777777" w:rsidR="00496101" w:rsidRPr="00517329" w:rsidRDefault="00C46680" w:rsidP="00A73406">
                            <w:pPr>
                              <w:pStyle w:val="Subtitle"/>
                              <w:ind w:left="709" w:right="720"/>
                              <w:jc w:val="center"/>
                              <w:rPr>
                                <w:color w:val="0070C0"/>
                              </w:rPr>
                            </w:pPr>
                            <w:sdt>
                              <w:sdtPr>
                                <w:rPr>
                                  <w:b w:val="0"/>
                                  <w:caps w:val="0"/>
                                  <w:color w:val="0070C0"/>
                                  <w:sz w:val="52"/>
                                  <w:szCs w:val="16"/>
                                </w:rPr>
                                <w:alias w:val="Subtitle"/>
                                <w:tag w:val=""/>
                                <w:id w:val="-205553776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06680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</w:rPr>
                                  <w:t>D</w:t>
                                </w:r>
                                <w:r w:rsidR="00AB1146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</w:rPr>
                                  <w:t>eadline</w:t>
                                </w:r>
                                <w:r w:rsidR="00206680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</w:rPr>
                                  <w:t xml:space="preserve">: </w:t>
                                </w:r>
                                <w:r w:rsidR="00C574A4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</w:rPr>
                                  <w:t xml:space="preserve">Day </w:t>
                                </w:r>
                                <w:r w:rsidR="00A73406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</w:rPr>
                                  <w:t>22</w:t>
                                </w:r>
                                <w:r w:rsidR="00206680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</w:rPr>
                                  <w:t>/</w:t>
                                </w:r>
                                <w:r w:rsidR="00A73406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</w:rPr>
                                  <w:t>1</w:t>
                                </w:r>
                                <w:r w:rsidR="00206680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</w:rPr>
                                  <w:t>0/</w:t>
                                </w:r>
                                <w:r w:rsidR="001B1FCA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</w:rPr>
                                  <w:t>2017</w:t>
                                </w:r>
                                <w:r w:rsidR="00206680" w:rsidRPr="00517329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</w:rPr>
                                  <w:t xml:space="preserve"> @ 23:59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24"/>
                              </w:rPr>
                              <w:alias w:val="Quote or Abstract"/>
                              <w:tag w:val="Quote or Abstract"/>
                              <w:id w:val="-24796312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582DE7E9" w14:textId="77777777" w:rsidR="00496101" w:rsidRPr="00517329" w:rsidRDefault="00517329" w:rsidP="00264BFB">
                                <w:pPr>
                                  <w:pStyle w:val="Abstract"/>
                                  <w:spacing w:after="60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</w:pPr>
                                <w:r w:rsidRPr="00517329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  <w:t xml:space="preserve">[Total Mark for this Assignment is </w:t>
                                </w:r>
                                <w:r w:rsidR="00264BFB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  <w:t>5</w:t>
                                </w:r>
                                <w:r w:rsidRPr="00517329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14:paraId="7426BF84" w14:textId="77777777" w:rsidR="004B7324" w:rsidRDefault="004B732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6E210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alt="Report title" style="position:absolute;margin-left:36.3pt;margin-top:121pt;width:540pt;height:164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" o:allowoverlap="f" filled="f" stroked="f">
                <v:path arrowok="t"/>
                <v:textbox inset="0,0,0,0">
                  <w:txbxContent>
                    <w:sdt>
                      <w:sdtPr>
                        <w:rPr>
                          <w:sz w:val="124"/>
                          <w:szCs w:val="124"/>
                        </w:rPr>
                        <w:alias w:val="Title"/>
                        <w:tag w:val=""/>
                        <w:id w:val="66953034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492DAD38" w14:textId="77777777" w:rsidR="00496101" w:rsidRPr="00C574A4" w:rsidRDefault="00AB1146" w:rsidP="00264BFB">
                          <w:pPr>
                            <w:pStyle w:val="Title"/>
                            <w:jc w:val="center"/>
                            <w:rPr>
                              <w:sz w:val="124"/>
                              <w:szCs w:val="124"/>
                            </w:rPr>
                          </w:pPr>
                          <w:r w:rsidRPr="00C574A4">
                            <w:rPr>
                              <w:sz w:val="124"/>
                              <w:szCs w:val="124"/>
                            </w:rPr>
                            <w:t xml:space="preserve">Assignment </w:t>
                          </w:r>
                          <w:r w:rsidR="00264BFB">
                            <w:rPr>
                              <w:sz w:val="124"/>
                              <w:szCs w:val="124"/>
                            </w:rPr>
                            <w:t>1</w:t>
                          </w:r>
                        </w:p>
                      </w:sdtContent>
                    </w:sdt>
                    <w:p w14:paraId="785B0DD0" w14:textId="77777777" w:rsidR="00496101" w:rsidRPr="00517329" w:rsidRDefault="00C46680" w:rsidP="00A73406">
                      <w:pPr>
                        <w:pStyle w:val="Subtitle"/>
                        <w:ind w:left="709" w:right="720"/>
                        <w:jc w:val="center"/>
                        <w:rPr>
                          <w:color w:val="0070C0"/>
                        </w:rPr>
                      </w:pPr>
                      <w:sdt>
                        <w:sdtPr>
                          <w:rPr>
                            <w:b w:val="0"/>
                            <w:caps w:val="0"/>
                            <w:color w:val="0070C0"/>
                            <w:sz w:val="52"/>
                            <w:szCs w:val="16"/>
                          </w:rPr>
                          <w:alias w:val="Subtitle"/>
                          <w:tag w:val=""/>
                          <w:id w:val="-205553776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06680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</w:rPr>
                            <w:t>D</w:t>
                          </w:r>
                          <w:r w:rsidR="00AB1146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</w:rPr>
                            <w:t>eadline</w:t>
                          </w:r>
                          <w:r w:rsidR="00206680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</w:rPr>
                            <w:t xml:space="preserve">: </w:t>
                          </w:r>
                          <w:r w:rsidR="00C574A4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</w:rPr>
                            <w:t xml:space="preserve">Day </w:t>
                          </w:r>
                          <w:r w:rsidR="00A73406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</w:rPr>
                            <w:t>22</w:t>
                          </w:r>
                          <w:r w:rsidR="00206680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</w:rPr>
                            <w:t>/</w:t>
                          </w:r>
                          <w:r w:rsidR="00A73406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</w:rPr>
                            <w:t>1</w:t>
                          </w:r>
                          <w:r w:rsidR="00206680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</w:rPr>
                            <w:t>0/</w:t>
                          </w:r>
                          <w:r w:rsidR="001B1FCA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</w:rPr>
                            <w:t>2017</w:t>
                          </w:r>
                          <w:r w:rsidR="00206680" w:rsidRPr="00517329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</w:rPr>
                            <w:t xml:space="preserve"> @ 23:59</w:t>
                          </w:r>
                        </w:sdtContent>
                      </w:sdt>
                    </w:p>
                    <w:sdt>
                      <w:sdtPr>
                        <w:rPr>
                          <w:b/>
                          <w:bCs/>
                          <w:color w:val="000000" w:themeColor="text1"/>
                          <w:sz w:val="36"/>
                          <w:szCs w:val="24"/>
                        </w:rPr>
                        <w:alias w:val="Quote or Abstract"/>
                        <w:tag w:val="Quote or Abstract"/>
                        <w:id w:val="-24796312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582DE7E9" w14:textId="77777777" w:rsidR="00496101" w:rsidRPr="00517329" w:rsidRDefault="00517329" w:rsidP="00264BFB">
                          <w:pPr>
                            <w:pStyle w:val="Abstract"/>
                            <w:spacing w:after="60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</w:pPr>
                          <w:r w:rsidRPr="00517329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  <w:t xml:space="preserve">[Total Mark for this Assignment is </w:t>
                          </w:r>
                          <w:r w:rsidR="00264BFB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  <w:t>5</w:t>
                          </w:r>
                          <w:r w:rsidRPr="00517329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  <w:t>]</w:t>
                          </w:r>
                        </w:p>
                      </w:sdtContent>
                    </w:sdt>
                    <w:p w14:paraId="7426BF84" w14:textId="77777777" w:rsidR="004B7324" w:rsidRDefault="004B7324"/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9744" behindDoc="0" locked="0" layoutInCell="1" allowOverlap="1" wp14:anchorId="28BB32D7" wp14:editId="6C05ED7F">
                <wp:simplePos x="0" y="0"/>
                <wp:positionH relativeFrom="page">
                  <wp:posOffset>511810</wp:posOffset>
                </wp:positionH>
                <wp:positionV relativeFrom="paragraph">
                  <wp:posOffset>59055</wp:posOffset>
                </wp:positionV>
                <wp:extent cx="6927215" cy="1111885"/>
                <wp:effectExtent l="0" t="0" r="0" b="571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1111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365D6" w14:textId="77777777" w:rsidR="00F05724" w:rsidRPr="000530C6" w:rsidRDefault="00B40EAC" w:rsidP="00353412">
                            <w:pPr>
                              <w:pBdr>
                                <w:top w:val="single" w:sz="24" w:space="8" w:color="EF4623" w:themeColor="accent1"/>
                                <w:bottom w:val="single" w:sz="24" w:space="8" w:color="EF4623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</w:rPr>
                              <w:t>Computer Programming I</w:t>
                            </w:r>
                          </w:p>
                          <w:p w14:paraId="0906946B" w14:textId="77777777" w:rsidR="00E8497B" w:rsidRPr="000530C6" w:rsidRDefault="00B40EAC" w:rsidP="00353412">
                            <w:pPr>
                              <w:pBdr>
                                <w:top w:val="single" w:sz="24" w:space="8" w:color="EF4623" w:themeColor="accent1"/>
                                <w:bottom w:val="single" w:sz="24" w:space="8" w:color="EF4623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</w:rPr>
                              <w:t>CS 140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32D7" id="Text Box 2" o:spid="_x0000_s1027" type="#_x0000_t202" style="position:absolute;margin-left:40.3pt;margin-top:4.65pt;width:545.45pt;height:87.55pt;z-index:25167974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" filled="f" stroked="f">
                <v:textbox>
                  <w:txbxContent>
                    <w:p w14:paraId="202365D6" w14:textId="77777777" w:rsidR="00F05724" w:rsidRPr="000530C6" w:rsidRDefault="00B40EAC" w:rsidP="00353412">
                      <w:pPr>
                        <w:pBdr>
                          <w:top w:val="single" w:sz="24" w:space="8" w:color="EF4623" w:themeColor="accent1"/>
                          <w:bottom w:val="single" w:sz="24" w:space="8" w:color="EF4623" w:themeColor="accent1"/>
                        </w:pBdr>
                        <w:spacing w:after="0"/>
                        <w:jc w:val="center"/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</w:rPr>
                        <w:t>Computer Programming I</w:t>
                      </w:r>
                    </w:p>
                    <w:p w14:paraId="0906946B" w14:textId="77777777" w:rsidR="00E8497B" w:rsidRPr="000530C6" w:rsidRDefault="00B40EAC" w:rsidP="00353412">
                      <w:pPr>
                        <w:pBdr>
                          <w:top w:val="single" w:sz="24" w:space="8" w:color="EF4623" w:themeColor="accent1"/>
                          <w:bottom w:val="single" w:sz="24" w:space="8" w:color="EF4623" w:themeColor="accent1"/>
                        </w:pBdr>
                        <w:spacing w:after="0"/>
                        <w:jc w:val="center"/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</w:rPr>
                        <w:t>CS 140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1975434350"/>
        <w:docPartObj>
          <w:docPartGallery w:val="Cover Pages"/>
          <w:docPartUnique/>
        </w:docPartObj>
      </w:sdtPr>
      <w:sdtEndPr/>
      <w:sdtContent>
        <w:p w14:paraId="6CD5919C" w14:textId="77777777" w:rsidR="00496101" w:rsidRDefault="00496101"/>
        <w:p w14:paraId="583FFB84" w14:textId="338EF943" w:rsidR="00496101" w:rsidRDefault="00212CD8" w:rsidP="00264BFB">
          <w:pPr>
            <w:rPr>
              <w:b/>
              <w:bCs/>
            </w:rPr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45720" distB="45720" distL="182880" distR="182880" simplePos="0" relativeHeight="251677696" behindDoc="0" locked="0" layoutInCell="1" allowOverlap="1" wp14:anchorId="309A3056" wp14:editId="15E2A98B">
                    <wp:simplePos x="0" y="0"/>
                    <wp:positionH relativeFrom="margin">
                      <wp:posOffset>-1300480</wp:posOffset>
                    </wp:positionH>
                    <wp:positionV relativeFrom="margin">
                      <wp:posOffset>5026025</wp:posOffset>
                    </wp:positionV>
                    <wp:extent cx="6561455" cy="3326130"/>
                    <wp:effectExtent l="0" t="0" r="0" b="1270"/>
                    <wp:wrapSquare wrapText="bothSides"/>
                    <wp:docPr id="198" name="Group 19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561455" cy="3326130"/>
                              <a:chOff x="0" y="22849"/>
                              <a:chExt cx="3567448" cy="2077971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22849"/>
                                <a:ext cx="3567448" cy="2447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CF68C8" w14:textId="77777777" w:rsidR="00517329" w:rsidRPr="0058689F" w:rsidRDefault="00517329" w:rsidP="00517329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58689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Instructions: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89632"/>
                                <a:ext cx="3567448" cy="1811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5E6420" w14:textId="77777777" w:rsidR="0058689F" w:rsidRPr="0058689F" w:rsidRDefault="0058689F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This Assignment must be submitted on Blackboard via the allocated folder.</w:t>
                                  </w:r>
                                </w:p>
                                <w:p w14:paraId="0233DA26" w14:textId="77777777" w:rsidR="0058689F" w:rsidRPr="0058689F" w:rsidRDefault="0058689F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Email submission will not be accepted.</w:t>
                                  </w:r>
                                </w:p>
                                <w:p w14:paraId="1A4491F7" w14:textId="77777777" w:rsidR="0058689F" w:rsidRPr="0058689F" w:rsidRDefault="0058689F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You are advised to make</w:t>
                                  </w:r>
                                  <w:r w:rsidRPr="0058689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your work clear and well-presented</w:t>
                                  </w:r>
                                  <w:r w:rsidR="006D608E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, marks may be reduced for poor presentation</w:t>
                                  </w:r>
                                  <w:r w:rsidRPr="0058689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53A06003" w14:textId="77777777" w:rsidR="0058689F" w:rsidRPr="0058689F" w:rsidRDefault="0058689F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58689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You MUST show all your work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4A90352C" w14:textId="77777777" w:rsidR="0058689F" w:rsidRPr="0058689F" w:rsidRDefault="0058689F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Late submission will result in ZERO marks being awarded.</w:t>
                                  </w:r>
                                </w:p>
                                <w:p w14:paraId="1954A9E9" w14:textId="77777777" w:rsidR="0058689F" w:rsidRPr="0058689F" w:rsidRDefault="005C3A69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The work should be your own, copying from students or other </w:t>
                                  </w:r>
                                  <w:r w:rsidR="00886CC4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resources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will result in ZERO marks</w:t>
                                  </w:r>
                                  <w:r w:rsidR="0058689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600709B6" w14:textId="77777777" w:rsidR="00517329" w:rsidRPr="0058689F" w:rsidRDefault="005C3A69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Use </w:t>
                                  </w:r>
                                  <w:r w:rsidRPr="005C3A69">
                                    <w:rPr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Times New Roman 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font for all your answers</w:t>
                                  </w:r>
                                  <w:r w:rsidR="0058689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9A3056" id="Group 198" o:spid="_x0000_s1028" style="position:absolute;margin-left:-102.4pt;margin-top:395.75pt;width:516.65pt;height:261.9pt;z-index:251677696;mso-wrap-distance-left:14.4pt;mso-wrap-distance-top:3.6pt;mso-wrap-distance-right:14.4pt;mso-wrap-distance-bottom:3.6pt;mso-position-horizontal-relative:margin;mso-position-vertical-relative:margin;mso-width-relative:margin;mso-height-relative:margin" coordorigin=",22849" coordsize="3567448,20779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">
                    <v:rect id="Rectangle 199" o:spid="_x0000_s1029" style="position:absolute;top:22849;width:3567448;height:2447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NvmpwgAA&#10;ANwAAAAPAAAAZHJzL2Rvd25yZXYueG1sRE9NawIxEL0X/A9hhN5qtoVKXY1ShUqPaqXobdiMm8XN&#10;JGyy7tpfb4SCt3m8z5kteluLCzWhcqzgdZSBIC6crrhUsP/5evkAESKyxtoxKbhSgMV88DTDXLuO&#10;t3TZxVKkEA45KjAx+lzKUBiyGEbOEyfu5BqLMcGmlLrBLoXbWr5l2VharDg1GPS0MlScd61V4Nf7&#10;zfFklr4bX3/f133ZHv6qVqnnYf85BRGpjw/xv/tbp/mTCdyfSRfI+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w2+anCAAAA3AAAAA8AAAAAAAAAAAAAAAAAlwIAAGRycy9kb3du&#10;cmV2LnhtbFBLBQYAAAAABAAEAPUAAACGAwAAAAA=&#10;" fillcolor="#ef4623 [3204]" stroked="f" strokeweight="2pt">
                      <v:textbox>
                        <w:txbxContent>
                          <w:p w14:paraId="15CF68C8" w14:textId="77777777" w:rsidR="00517329" w:rsidRPr="0058689F" w:rsidRDefault="00517329" w:rsidP="00517329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8689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Instructions:</w:t>
                            </w:r>
                          </w:p>
                        </w:txbxContent>
                      </v:textbox>
                    </v:rect>
                    <v:shape id="Text Box 200" o:spid="_x0000_s1030" type="#_x0000_t202" style="position:absolute;top:289632;width:3567448;height:18111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dkRwQAA&#10;ANwAAAAPAAAAZHJzL2Rvd25yZXYueG1sRI9Bi8IwFITvC/6H8ARvmqq4K9UoIgiCIrtV9Pponm2x&#10;ealN1PrvjSDscZiZb5jpvDGluFPtCssK+r0IBHFqdcGZgsN+1R2DcB5ZY2mZFDzJwXzW+ppirO2D&#10;/+ie+EwECLsYFeTeV7GULs3JoOvZijh4Z1sb9EHWmdQ1PgLclHIQRd/SYMFhIceKljmll+RmFPxu&#10;fvZlcfRLHmKyO23d9dyMUKlOu1lMQHhq/H/4015rBYEI7zPhCMjZ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XXZEcEAAADcAAAADwAAAAAAAAAAAAAAAACXAgAAZHJzL2Rvd25y&#10;ZXYueG1sUEsFBgAAAAAEAAQA9QAAAIUDAAAAAA==&#10;" filled="f" stroked="f" strokeweight=".5pt">
                      <v:textbox inset=",7.2pt,,0">
                        <w:txbxContent>
                          <w:p w14:paraId="2A5E6420" w14:textId="77777777" w:rsidR="0058689F" w:rsidRPr="0058689F" w:rsidRDefault="0058689F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This Assignment must be submitted on Blackboard via the allocated folder.</w:t>
                            </w:r>
                          </w:p>
                          <w:p w14:paraId="0233DA26" w14:textId="77777777" w:rsidR="0058689F" w:rsidRPr="0058689F" w:rsidRDefault="0058689F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Email submission will not be accepted.</w:t>
                            </w:r>
                          </w:p>
                          <w:p w14:paraId="1A4491F7" w14:textId="77777777" w:rsidR="0058689F" w:rsidRPr="0058689F" w:rsidRDefault="0058689F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You are advised to make</w:t>
                            </w:r>
                            <w:r w:rsidRPr="0058689F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your work clear and well-presented</w:t>
                            </w:r>
                            <w:r w:rsidR="006D608E">
                              <w:rPr>
                                <w:color w:val="auto"/>
                                <w:sz w:val="24"/>
                                <w:szCs w:val="24"/>
                              </w:rPr>
                              <w:t>, marks may be reduced for poor presentation</w:t>
                            </w:r>
                            <w:r w:rsidRPr="0058689F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3A06003" w14:textId="77777777" w:rsidR="0058689F" w:rsidRPr="0058689F" w:rsidRDefault="0058689F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58689F">
                              <w:rPr>
                                <w:color w:val="auto"/>
                                <w:sz w:val="24"/>
                                <w:szCs w:val="24"/>
                              </w:rPr>
                              <w:t>You MUST show all your work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A90352C" w14:textId="77777777" w:rsidR="0058689F" w:rsidRPr="0058689F" w:rsidRDefault="0058689F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Late submission will result in ZERO marks being awarded.</w:t>
                            </w:r>
                          </w:p>
                          <w:p w14:paraId="1954A9E9" w14:textId="77777777" w:rsidR="0058689F" w:rsidRPr="0058689F" w:rsidRDefault="005C3A69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The work should be your own, copying from students or other </w:t>
                            </w:r>
                            <w:r w:rsidR="00886CC4">
                              <w:rPr>
                                <w:color w:val="auto"/>
                                <w:sz w:val="24"/>
                                <w:szCs w:val="24"/>
                              </w:rPr>
                              <w:t>resources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will result in ZERO marks</w:t>
                            </w:r>
                            <w:r w:rsidR="0058689F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00709B6" w14:textId="77777777" w:rsidR="00517329" w:rsidRPr="0058689F" w:rsidRDefault="005C3A69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Use </w:t>
                            </w:r>
                            <w:r w:rsidRPr="005C3A69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Times New Roman 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font for all your answers</w:t>
                            </w:r>
                            <w:r w:rsidR="0058689F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rPr>
              <w:b/>
              <w:bCs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263D0FA3" wp14:editId="787FA508">
                    <wp:simplePos x="0" y="0"/>
                    <wp:positionH relativeFrom="page">
                      <wp:posOffset>460375</wp:posOffset>
                    </wp:positionH>
                    <wp:positionV relativeFrom="margin">
                      <wp:posOffset>3729355</wp:posOffset>
                    </wp:positionV>
                    <wp:extent cx="6854825" cy="1177290"/>
                    <wp:effectExtent l="0" t="0" r="0" b="16510"/>
                    <wp:wrapSquare wrapText="bothSides"/>
                    <wp:docPr id="15" name="Text Box 15" descr="contact inf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54825" cy="1177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F94998" w14:textId="77777777" w:rsidR="00496101" w:rsidRDefault="00C46680">
                                <w:pPr>
                                  <w:pStyle w:val="Organization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5858494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1FCA">
                                      <w:t>Student Details: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2"/>
                                  <w:gridCol w:w="3604"/>
                                  <w:gridCol w:w="3604"/>
                                </w:tblGrid>
                                <w:tr w:rsidR="00496101" w14:paraId="61489403" w14:textId="77777777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5989150C" w14:textId="77777777" w:rsidR="00496101" w:rsidRDefault="0049610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7AF95C7A" w14:textId="77777777" w:rsidR="00496101" w:rsidRDefault="0049610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B5D9C78" w14:textId="77777777" w:rsidR="00496101" w:rsidRDefault="00496101"/>
                                  </w:tc>
                                </w:tr>
                                <w:tr w:rsidR="00496101" w14:paraId="58CCDB47" w14:textId="77777777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386330ED" w14:textId="77777777" w:rsidR="00496101" w:rsidRPr="00A24678" w:rsidRDefault="00A24678">
                                      <w:pPr>
                                        <w:pStyle w:val="Foo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A24678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Name: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###</w:t>
                                      </w:r>
                                    </w:p>
                                    <w:p w14:paraId="5058B4E9" w14:textId="77777777" w:rsidR="00A24678" w:rsidRDefault="00A24678">
                                      <w:pPr>
                                        <w:pStyle w:val="Footer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6212D0D" w14:textId="77777777" w:rsidR="00496101" w:rsidRPr="00A24678" w:rsidRDefault="00E8497B">
                                      <w:pPr>
                                        <w:pStyle w:val="Foo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CRN</w:t>
                                      </w:r>
                                      <w:r w:rsidR="00A24678" w:rsidRPr="00A24678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:</w:t>
                                      </w:r>
                                      <w:r w:rsidR="00A24678">
                                        <w:rPr>
                                          <w:sz w:val="28"/>
                                          <w:szCs w:val="28"/>
                                        </w:rPr>
                                        <w:t>###</w:t>
                                      </w: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71CA46D4" w14:textId="77777777" w:rsidR="00496101" w:rsidRDefault="00496101" w:rsidP="00E8497B">
                                      <w:pPr>
                                        <w:pStyle w:val="Footer"/>
                                        <w:ind w:left="0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780C1DA3" w14:textId="77777777" w:rsidR="00496101" w:rsidRPr="00A24678" w:rsidRDefault="00A24678">
                                      <w:pPr>
                                        <w:pStyle w:val="Foo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A24678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ID: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###</w:t>
                                      </w:r>
                                    </w:p>
                                    <w:p w14:paraId="03D9E257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</w:tr>
                                <w:tr w:rsidR="00496101" w14:paraId="62687681" w14:textId="77777777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46050B0F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4A86173D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1536625E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</w:tr>
                              </w:tbl>
                              <w:p w14:paraId="5C972235" w14:textId="77777777" w:rsidR="00496101" w:rsidRDefault="00496101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3D0FA3" id="Text Box 15" o:spid="_x0000_s1031" type="#_x0000_t202" alt="contact info" style="position:absolute;margin-left:36.25pt;margin-top:293.65pt;width:539.75pt;height:92.7pt;z-index:251675648;visibility:visible;mso-wrap-style:square;mso-width-percent:1282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282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" o:allowoverlap="f" filled="f" stroked="f" strokeweight=".5pt">
                    <v:path arrowok="t"/>
                    <v:textbox inset="0,0,0,0">
                      <w:txbxContent>
                        <w:p w14:paraId="3FF94998" w14:textId="77777777" w:rsidR="00496101" w:rsidRDefault="00C46680">
                          <w:pPr>
                            <w:pStyle w:val="Organization"/>
                          </w:pPr>
                          <w:sdt>
                            <w:sdtPr>
                              <w:alias w:val="Company"/>
                              <w:tag w:val=""/>
                              <w:id w:val="-5858494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B1FCA">
                                <w:t>Student Details: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2"/>
                            <w:gridCol w:w="3604"/>
                            <w:gridCol w:w="3604"/>
                          </w:tblGrid>
                          <w:tr w:rsidR="00496101" w14:paraId="61489403" w14:textId="77777777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5989150C" w14:textId="77777777" w:rsidR="00496101" w:rsidRDefault="00496101"/>
                            </w:tc>
                            <w:tc>
                              <w:tcPr>
                                <w:tcW w:w="1667" w:type="pct"/>
                              </w:tcPr>
                              <w:p w14:paraId="7AF95C7A" w14:textId="77777777" w:rsidR="00496101" w:rsidRDefault="00496101"/>
                            </w:tc>
                            <w:tc>
                              <w:tcPr>
                                <w:tcW w:w="1667" w:type="pct"/>
                              </w:tcPr>
                              <w:p w14:paraId="4B5D9C78" w14:textId="77777777" w:rsidR="00496101" w:rsidRDefault="00496101"/>
                            </w:tc>
                          </w:tr>
                          <w:tr w:rsidR="00496101" w14:paraId="58CCDB47" w14:textId="77777777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14:paraId="386330ED" w14:textId="77777777" w:rsidR="00496101" w:rsidRPr="00A24678" w:rsidRDefault="00A24678">
                                <w:pPr>
                                  <w:pStyle w:val="Foo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24678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Name: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###</w:t>
                                </w:r>
                              </w:p>
                              <w:p w14:paraId="5058B4E9" w14:textId="77777777" w:rsidR="00A24678" w:rsidRDefault="00A24678">
                                <w:pPr>
                                  <w:pStyle w:val="Foo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6212D0D" w14:textId="77777777" w:rsidR="00496101" w:rsidRPr="00A24678" w:rsidRDefault="00E8497B">
                                <w:pPr>
                                  <w:pStyle w:val="Foo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CRN</w:t>
                                </w:r>
                                <w:r w:rsidR="00A24678" w:rsidRPr="00A24678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="00A24678">
                                  <w:rPr>
                                    <w:sz w:val="28"/>
                                    <w:szCs w:val="28"/>
                                  </w:rPr>
                                  <w:t>###</w:t>
                                </w: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14:paraId="71CA46D4" w14:textId="77777777" w:rsidR="00496101" w:rsidRDefault="00496101" w:rsidP="00E8497B">
                                <w:pPr>
                                  <w:pStyle w:val="Footer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14:paraId="780C1DA3" w14:textId="77777777" w:rsidR="00496101" w:rsidRPr="00A24678" w:rsidRDefault="00A24678">
                                <w:pPr>
                                  <w:pStyle w:val="Foo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24678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ID: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###</w:t>
                                </w:r>
                              </w:p>
                              <w:p w14:paraId="03D9E257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</w:tr>
                          <w:tr w:rsidR="00496101" w14:paraId="62687681" w14:textId="77777777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46050B0F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4A86173D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1536625E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</w:tr>
                        </w:tbl>
                        <w:p w14:paraId="5C972235" w14:textId="77777777" w:rsidR="00496101" w:rsidRDefault="00496101">
                          <w:pPr>
                            <w:pStyle w:val="NoSpacing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462A92">
            <w:br w:type="page"/>
          </w:r>
        </w:p>
      </w:sdtContent>
    </w:sdt>
    <w:p w14:paraId="29A0DBE2" w14:textId="77777777" w:rsidR="00496101" w:rsidRDefault="00496101">
      <w:pPr>
        <w:sectPr w:rsidR="00496101">
          <w:headerReference w:type="default" r:id="rId10"/>
          <w:headerReference w:type="first" r:id="rId11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14:paraId="1B203A48" w14:textId="0D6C169B" w:rsidR="00496101" w:rsidRDefault="00212CD8">
      <w:pPr>
        <w:pStyle w:val="Heading1"/>
      </w:pPr>
      <w:bookmarkStart w:id="0" w:name="_Toc321140622"/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8DA321" wp14:editId="05078AFF">
                <wp:simplePos x="0" y="0"/>
                <wp:positionH relativeFrom="column">
                  <wp:posOffset>4193540</wp:posOffset>
                </wp:positionH>
                <wp:positionV relativeFrom="page">
                  <wp:posOffset>1675130</wp:posOffset>
                </wp:positionV>
                <wp:extent cx="1096645" cy="306705"/>
                <wp:effectExtent l="104140" t="100330" r="132715" b="151765"/>
                <wp:wrapNone/>
                <wp:docPr id="8" name="Double Bracke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645" cy="306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0B20D3" w14:textId="77777777" w:rsidR="00034555" w:rsidRPr="00034555" w:rsidRDefault="00A73406" w:rsidP="0003455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</w:t>
                            </w:r>
                            <w:r w:rsidR="00034555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DA321" id="_x0000_t185" coordsize="21600,21600" o:spt="185" adj="3600" path="m@0,0nfqx0@0l0@2qy@0,21600em@1,0nfqx21600@0l21600@2qy@1,21600em@0,0nsqx0@0l0@2qy@0,21600l@1,21600qx21600@2l21600@0qy@1,0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32" type="#_x0000_t185" style="position:absolute;margin-left:330.2pt;margin-top:131.9pt;width:86.35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" strokecolor="black [3200]" strokeweight="2pt">
                <v:shadow on="t" opacity="24903f" origin=",.5" offset="0,20000emu"/>
                <v:textbox>
                  <w:txbxContent>
                    <w:p w14:paraId="2C0B20D3" w14:textId="77777777" w:rsidR="00034555" w:rsidRPr="00034555" w:rsidRDefault="00A73406" w:rsidP="00034555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</w:t>
                      </w:r>
                      <w:r w:rsidR="00034555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47B7E455" wp14:editId="7651CE65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337310" cy="7600950"/>
                <wp:effectExtent l="0" t="0" r="8890" b="19050"/>
                <wp:wrapSquare wrapText="largest"/>
                <wp:docPr id="7" name="Text Box 5" descr="Sideb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7310" cy="760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38C8E" w14:textId="77777777" w:rsidR="00B916D5" w:rsidRDefault="00B916D5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0383E9CC" w14:textId="77777777" w:rsidR="00BA6F84" w:rsidRPr="00BA6F84" w:rsidRDefault="008851D1" w:rsidP="00EF31CB">
                            <w:pPr>
                              <w:pStyle w:val="Quote"/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Become familiar with implem</w:t>
                            </w:r>
                            <w:r w:rsidR="00BA6F84">
                              <w:rPr>
                                <w:rStyle w:val="QuoteChar"/>
                                <w:i/>
                                <w:iCs/>
                              </w:rPr>
                              <w:t>entation of classes, and objects</w:t>
                            </w:r>
                          </w:p>
                          <w:p w14:paraId="76ACF226" w14:textId="77777777" w:rsidR="00FB3FB6" w:rsidRDefault="00FB3FB6" w:rsidP="00FB3FB6"/>
                          <w:p w14:paraId="63D2A11A" w14:textId="77777777" w:rsidR="00FB3FB6" w:rsidRDefault="00FB3FB6" w:rsidP="00FB3FB6"/>
                          <w:p w14:paraId="227B41AE" w14:textId="77777777" w:rsidR="00FB3FB6" w:rsidRDefault="00FB3FB6" w:rsidP="00FB3FB6"/>
                          <w:p w14:paraId="6D9384E1" w14:textId="77777777" w:rsidR="00FB3FB6" w:rsidRDefault="00FB3FB6" w:rsidP="00FB3FB6"/>
                          <w:p w14:paraId="4F5D8F51" w14:textId="77777777" w:rsidR="00FB3FB6" w:rsidRDefault="00FB3FB6" w:rsidP="00FB3FB6"/>
                          <w:p w14:paraId="534FFFB3" w14:textId="77777777" w:rsidR="00FB3FB6" w:rsidRDefault="00FB3FB6" w:rsidP="00FB3FB6"/>
                          <w:p w14:paraId="3F1157BC" w14:textId="77777777" w:rsidR="00FB3FB6" w:rsidRPr="00FB3FB6" w:rsidRDefault="00FB3FB6" w:rsidP="00034555">
                            <w:pPr>
                              <w:jc w:val="center"/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7B7E455" id="Text Box 5" o:spid="_x0000_s1033" type="#_x0000_t202" alt="Sidebar" style="position:absolute;margin-left:0;margin-top:0;width:105.3pt;height:598.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" filled="f" stroked="f" strokeweight=".5pt">
                <v:path arrowok="t"/>
                <v:textbox inset="3.6pt,0,3.6pt,0">
                  <w:txbxContent>
                    <w:p w14:paraId="3C938C8E" w14:textId="77777777" w:rsidR="00B916D5" w:rsidRDefault="00B916D5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0383E9CC" w14:textId="77777777" w:rsidR="00BA6F84" w:rsidRPr="00BA6F84" w:rsidRDefault="008851D1" w:rsidP="00EF31CB">
                      <w:pPr>
                        <w:pStyle w:val="Quote"/>
                      </w:pPr>
                      <w:r>
                        <w:rPr>
                          <w:rStyle w:val="QuoteChar"/>
                          <w:i/>
                          <w:iCs/>
                        </w:rPr>
                        <w:t>Become familiar with implem</w:t>
                      </w:r>
                      <w:r w:rsidR="00BA6F84">
                        <w:rPr>
                          <w:rStyle w:val="QuoteChar"/>
                          <w:i/>
                          <w:iCs/>
                        </w:rPr>
                        <w:t>entation of classes, and objects</w:t>
                      </w:r>
                    </w:p>
                    <w:p w14:paraId="76ACF226" w14:textId="77777777" w:rsidR="00FB3FB6" w:rsidRDefault="00FB3FB6" w:rsidP="00FB3FB6"/>
                    <w:p w14:paraId="63D2A11A" w14:textId="77777777" w:rsidR="00FB3FB6" w:rsidRDefault="00FB3FB6" w:rsidP="00FB3FB6"/>
                    <w:p w14:paraId="227B41AE" w14:textId="77777777" w:rsidR="00FB3FB6" w:rsidRDefault="00FB3FB6" w:rsidP="00FB3FB6"/>
                    <w:p w14:paraId="6D9384E1" w14:textId="77777777" w:rsidR="00FB3FB6" w:rsidRDefault="00FB3FB6" w:rsidP="00FB3FB6"/>
                    <w:p w14:paraId="4F5D8F51" w14:textId="77777777" w:rsidR="00FB3FB6" w:rsidRDefault="00FB3FB6" w:rsidP="00FB3FB6"/>
                    <w:p w14:paraId="534FFFB3" w14:textId="77777777" w:rsidR="00FB3FB6" w:rsidRDefault="00FB3FB6" w:rsidP="00FB3FB6"/>
                    <w:p w14:paraId="3F1157BC" w14:textId="77777777" w:rsidR="00FB3FB6" w:rsidRPr="00FB3FB6" w:rsidRDefault="00FB3FB6" w:rsidP="00034555">
                      <w:pPr>
                        <w:jc w:val="center"/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  <w:r w:rsidR="00B916D5">
        <w:t>Question One</w:t>
      </w:r>
    </w:p>
    <w:p w14:paraId="3E689314" w14:textId="77777777" w:rsidR="00810F67" w:rsidRDefault="00E37C98" w:rsidP="00E37C98">
      <w:pPr>
        <w:pStyle w:val="Signature"/>
        <w:spacing w:before="360"/>
        <w:rPr>
          <w:sz w:val="24"/>
          <w:szCs w:val="24"/>
        </w:rPr>
      </w:pPr>
      <w:r>
        <w:rPr>
          <w:sz w:val="24"/>
          <w:szCs w:val="24"/>
        </w:rPr>
        <w:t>When running JavaApplication8</w:t>
      </w:r>
      <w:r w:rsidR="00810F67">
        <w:rPr>
          <w:sz w:val="24"/>
          <w:szCs w:val="24"/>
        </w:rPr>
        <w:t xml:space="preserve">, the following output </w:t>
      </w:r>
      <w:r>
        <w:rPr>
          <w:sz w:val="24"/>
          <w:szCs w:val="24"/>
        </w:rPr>
        <w:t>is</w:t>
      </w:r>
      <w:r w:rsidR="00810F67">
        <w:rPr>
          <w:sz w:val="24"/>
          <w:szCs w:val="24"/>
        </w:rPr>
        <w:t xml:space="preserve"> seen on </w:t>
      </w:r>
      <w:r w:rsidR="008851D1">
        <w:rPr>
          <w:sz w:val="24"/>
          <w:szCs w:val="24"/>
        </w:rPr>
        <w:t xml:space="preserve">the </w:t>
      </w:r>
      <w:r w:rsidR="00810F67">
        <w:rPr>
          <w:sz w:val="24"/>
          <w:szCs w:val="24"/>
        </w:rPr>
        <w:t>display:</w:t>
      </w:r>
    </w:p>
    <w:p w14:paraId="4CDF4593" w14:textId="77777777" w:rsidR="00810F67" w:rsidRDefault="00810F67" w:rsidP="008851D1">
      <w:pPr>
        <w:pStyle w:val="Signature"/>
        <w:spacing w:before="360"/>
        <w:ind w:left="720" w:firstLine="720"/>
        <w:rPr>
          <w:sz w:val="24"/>
          <w:szCs w:val="24"/>
        </w:rPr>
      </w:pPr>
      <w:r w:rsidRPr="00810F67">
        <w:rPr>
          <w:sz w:val="24"/>
          <w:szCs w:val="24"/>
        </w:rPr>
        <w:t>Addition(2,3) = 5</w:t>
      </w:r>
    </w:p>
    <w:p w14:paraId="2C7CF40B" w14:textId="77777777" w:rsidR="008851D1" w:rsidRDefault="008851D1" w:rsidP="008851D1">
      <w:pPr>
        <w:pStyle w:val="Signature"/>
        <w:spacing w:before="360"/>
        <w:ind w:left="720" w:firstLine="720"/>
        <w:rPr>
          <w:sz w:val="24"/>
          <w:szCs w:val="24"/>
        </w:rPr>
      </w:pPr>
    </w:p>
    <w:p w14:paraId="50AB0317" w14:textId="77777777" w:rsidR="00810F67" w:rsidRPr="00810F67" w:rsidRDefault="00810F67" w:rsidP="008851D1">
      <w:pPr>
        <w:pStyle w:val="Signature"/>
        <w:spacing w:before="360"/>
        <w:rPr>
          <w:sz w:val="24"/>
          <w:szCs w:val="24"/>
        </w:rPr>
      </w:pPr>
      <w:r>
        <w:rPr>
          <w:sz w:val="24"/>
          <w:szCs w:val="24"/>
        </w:rPr>
        <w:t>JavaApplication.java is given below with some missing parts</w:t>
      </w:r>
      <w:r w:rsidR="008851D1">
        <w:rPr>
          <w:sz w:val="24"/>
          <w:szCs w:val="24"/>
        </w:rPr>
        <w:t xml:space="preserve"> in the Circuit class and </w:t>
      </w:r>
      <w:r w:rsidR="008851D1" w:rsidRPr="00810F67">
        <w:rPr>
          <w:sz w:val="24"/>
          <w:szCs w:val="24"/>
        </w:rPr>
        <w:t>printCircuit</w:t>
      </w:r>
      <w:r w:rsidR="008851D1">
        <w:rPr>
          <w:sz w:val="24"/>
          <w:szCs w:val="24"/>
        </w:rPr>
        <w:t xml:space="preserve"> method (missing parts are identified by dots):</w:t>
      </w:r>
    </w:p>
    <w:p w14:paraId="711B5894" w14:textId="77777777" w:rsidR="00212CD8" w:rsidRDefault="00212CD8" w:rsidP="00212CD8">
      <w:pPr>
        <w:pStyle w:val="Signature"/>
        <w:numPr>
          <w:ilvl w:val="0"/>
          <w:numId w:val="11"/>
        </w:numPr>
        <w:spacing w:before="360"/>
        <w:contextualSpacing w:val="0"/>
        <w:rPr>
          <w:sz w:val="24"/>
          <w:szCs w:val="24"/>
        </w:rPr>
      </w:pPr>
      <w:r>
        <w:rPr>
          <w:sz w:val="24"/>
          <w:szCs w:val="24"/>
        </w:rPr>
        <w:t>Fill in all missing parts</w:t>
      </w:r>
    </w:p>
    <w:p w14:paraId="41220812" w14:textId="77777777" w:rsidR="00212CD8" w:rsidRDefault="00212CD8" w:rsidP="00212CD8">
      <w:pPr>
        <w:pStyle w:val="Signature"/>
        <w:spacing w:before="360"/>
        <w:rPr>
          <w:sz w:val="24"/>
          <w:szCs w:val="24"/>
        </w:rPr>
      </w:pPr>
    </w:p>
    <w:p w14:paraId="519C805E" w14:textId="77777777" w:rsidR="00212CD8" w:rsidRDefault="00212CD8" w:rsidP="00212CD8">
      <w:pPr>
        <w:pStyle w:val="Signature"/>
        <w:spacing w:before="360"/>
        <w:rPr>
          <w:sz w:val="24"/>
          <w:szCs w:val="24"/>
        </w:rPr>
      </w:pPr>
      <w:r>
        <w:rPr>
          <w:sz w:val="24"/>
          <w:szCs w:val="24"/>
        </w:rPr>
        <w:t>Ans 1:</w:t>
      </w:r>
    </w:p>
    <w:p w14:paraId="7BF56A37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class Circuit{</w:t>
      </w:r>
    </w:p>
    <w:p w14:paraId="10F8B88B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private String operation;</w:t>
      </w:r>
    </w:p>
    <w:p w14:paraId="30CC6A03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 xml:space="preserve">privateint    number1, number2, output;    </w:t>
      </w:r>
    </w:p>
    <w:p w14:paraId="2D0BD3CD" w14:textId="77777777" w:rsidR="00212CD8" w:rsidRDefault="00212CD8" w:rsidP="00212CD8">
      <w:pPr>
        <w:pStyle w:val="Signature"/>
        <w:spacing w:before="360"/>
        <w:ind w:left="720"/>
        <w:rPr>
          <w:rFonts w:ascii="Monaco" w:hAnsi="Monaco" w:cs="Times New Roman"/>
          <w:color w:val="0326CC"/>
          <w:sz w:val="17"/>
          <w:szCs w:val="17"/>
          <w:lang w:eastAsia="en-US"/>
        </w:rPr>
      </w:pPr>
      <w:r w:rsidRPr="00810F67">
        <w:rPr>
          <w:sz w:val="24"/>
          <w:szCs w:val="24"/>
        </w:rPr>
        <w:t>public Circuit(int n1, int</w:t>
      </w:r>
      <w:r>
        <w:rPr>
          <w:sz w:val="24"/>
          <w:szCs w:val="24"/>
        </w:rPr>
        <w:t xml:space="preserve"> n2){</w:t>
      </w:r>
      <w:r w:rsidRPr="0056379E">
        <w:rPr>
          <w:rFonts w:ascii="Monaco" w:hAnsi="Monaco" w:cs="Times New Roman"/>
          <w:color w:val="0326CC"/>
          <w:sz w:val="17"/>
          <w:szCs w:val="17"/>
          <w:lang w:eastAsia="en-US"/>
        </w:rPr>
        <w:t xml:space="preserve"> </w:t>
      </w:r>
    </w:p>
    <w:p w14:paraId="39C929BA" w14:textId="77777777" w:rsidR="00212CD8" w:rsidRPr="0056379E" w:rsidRDefault="00212CD8" w:rsidP="00212CD8">
      <w:pPr>
        <w:pStyle w:val="Signature"/>
        <w:spacing w:before="360"/>
        <w:ind w:left="720" w:firstLine="720"/>
        <w:rPr>
          <w:sz w:val="24"/>
          <w:szCs w:val="24"/>
        </w:rPr>
      </w:pPr>
      <w:r w:rsidRPr="0056379E">
        <w:rPr>
          <w:sz w:val="24"/>
          <w:szCs w:val="24"/>
        </w:rPr>
        <w:t>number1 = n1;</w:t>
      </w:r>
    </w:p>
    <w:p w14:paraId="75529EA2" w14:textId="77777777" w:rsidR="00212CD8" w:rsidRPr="0056379E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56379E">
        <w:rPr>
          <w:sz w:val="24"/>
          <w:szCs w:val="24"/>
        </w:rPr>
        <w:tab/>
      </w:r>
      <w:r w:rsidRPr="0056379E">
        <w:rPr>
          <w:sz w:val="24"/>
          <w:szCs w:val="24"/>
        </w:rPr>
        <w:tab/>
        <w:t>number2 = n2;</w:t>
      </w:r>
    </w:p>
    <w:p w14:paraId="7D9C936D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 xml:space="preserve">}    </w:t>
      </w:r>
    </w:p>
    <w:p w14:paraId="7AD0B00F" w14:textId="77777777" w:rsidR="00212CD8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 xml:space="preserve">public </w:t>
      </w:r>
      <w:r>
        <w:rPr>
          <w:sz w:val="24"/>
          <w:szCs w:val="24"/>
        </w:rPr>
        <w:t>void setNumbers(int n1, int n2){</w:t>
      </w:r>
    </w:p>
    <w:p w14:paraId="32FF2C35" w14:textId="77777777" w:rsidR="00212CD8" w:rsidRPr="0056379E" w:rsidRDefault="00212CD8" w:rsidP="00212CD8">
      <w:pPr>
        <w:pStyle w:val="Signature"/>
        <w:spacing w:before="360"/>
        <w:ind w:left="720" w:firstLine="720"/>
        <w:rPr>
          <w:sz w:val="24"/>
          <w:szCs w:val="24"/>
        </w:rPr>
      </w:pPr>
      <w:r w:rsidRPr="0056379E">
        <w:rPr>
          <w:sz w:val="24"/>
          <w:szCs w:val="24"/>
        </w:rPr>
        <w:t>number1 = n1;</w:t>
      </w:r>
    </w:p>
    <w:p w14:paraId="024FB15E" w14:textId="77777777" w:rsidR="00212CD8" w:rsidRPr="0056379E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56379E">
        <w:rPr>
          <w:sz w:val="24"/>
          <w:szCs w:val="24"/>
        </w:rPr>
        <w:tab/>
      </w:r>
      <w:r w:rsidRPr="0056379E">
        <w:rPr>
          <w:sz w:val="24"/>
          <w:szCs w:val="24"/>
        </w:rPr>
        <w:tab/>
        <w:t>number2 = n2;</w:t>
      </w:r>
    </w:p>
    <w:p w14:paraId="46541AE5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}</w:t>
      </w:r>
    </w:p>
    <w:p w14:paraId="2398A26E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public void setOperation(</w:t>
      </w:r>
      <w:r>
        <w:rPr>
          <w:sz w:val="24"/>
          <w:szCs w:val="24"/>
        </w:rPr>
        <w:t>String op</w:t>
      </w:r>
      <w:r w:rsidRPr="00810F67">
        <w:rPr>
          <w:sz w:val="24"/>
          <w:szCs w:val="24"/>
        </w:rPr>
        <w:t>){operation=op;}</w:t>
      </w:r>
    </w:p>
    <w:p w14:paraId="319C1B45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public void setN1(int n){number1 = n;}</w:t>
      </w:r>
    </w:p>
    <w:p w14:paraId="4CCF0094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public void setN2(int n){number2 = n;}</w:t>
      </w:r>
    </w:p>
    <w:p w14:paraId="3C5617CA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public void setOutput(int n){</w:t>
      </w:r>
      <w:r>
        <w:rPr>
          <w:sz w:val="24"/>
          <w:szCs w:val="24"/>
        </w:rPr>
        <w:t>output</w:t>
      </w:r>
      <w:r w:rsidRPr="00810F67">
        <w:rPr>
          <w:sz w:val="24"/>
          <w:szCs w:val="24"/>
        </w:rPr>
        <w:t xml:space="preserve"> = n;}</w:t>
      </w:r>
    </w:p>
    <w:p w14:paraId="4DDB7B0C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public</w:t>
      </w:r>
      <w:r>
        <w:rPr>
          <w:sz w:val="24"/>
          <w:szCs w:val="24"/>
        </w:rPr>
        <w:t xml:space="preserve"> String </w:t>
      </w:r>
      <w:r w:rsidRPr="00810F67">
        <w:rPr>
          <w:sz w:val="24"/>
          <w:szCs w:val="24"/>
        </w:rPr>
        <w:t>getOperation(){return operation;}</w:t>
      </w:r>
    </w:p>
    <w:p w14:paraId="780C4CF4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public</w:t>
      </w:r>
      <w:r>
        <w:rPr>
          <w:sz w:val="24"/>
          <w:szCs w:val="24"/>
        </w:rPr>
        <w:t xml:space="preserve"> int</w:t>
      </w:r>
      <w:r w:rsidRPr="00810F67">
        <w:rPr>
          <w:sz w:val="24"/>
          <w:szCs w:val="24"/>
        </w:rPr>
        <w:t xml:space="preserve"> getN1(){return number1;}</w:t>
      </w:r>
    </w:p>
    <w:p w14:paraId="0AF1256E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publicint getN2(){</w:t>
      </w:r>
      <w:r>
        <w:rPr>
          <w:sz w:val="24"/>
          <w:szCs w:val="24"/>
        </w:rPr>
        <w:t>return number2;</w:t>
      </w:r>
      <w:r w:rsidRPr="00810F67">
        <w:rPr>
          <w:sz w:val="24"/>
          <w:szCs w:val="24"/>
        </w:rPr>
        <w:t>}</w:t>
      </w:r>
    </w:p>
    <w:p w14:paraId="603598F1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 xml:space="preserve">publicintgetOutput(){return output;}   </w:t>
      </w:r>
    </w:p>
    <w:p w14:paraId="0339474C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lastRenderedPageBreak/>
        <w:t>}</w:t>
      </w:r>
    </w:p>
    <w:p w14:paraId="4770D7BF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 xml:space="preserve">public class JavaApplication8 {   </w:t>
      </w:r>
    </w:p>
    <w:p w14:paraId="4F118983" w14:textId="77777777" w:rsidR="00212CD8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private static void printCircuit(Circuit a){</w:t>
      </w:r>
    </w:p>
    <w:p w14:paraId="6ED5503C" w14:textId="77777777" w:rsidR="00212CD8" w:rsidRPr="0056379E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56379E">
        <w:rPr>
          <w:sz w:val="24"/>
          <w:szCs w:val="24"/>
        </w:rPr>
        <w:t>System.out.println(a.getOperation()+ "(" +a.getN1() + "," + a.getN2() + ") = " +a.getOutput());</w:t>
      </w:r>
    </w:p>
    <w:p w14:paraId="08741259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}</w:t>
      </w:r>
    </w:p>
    <w:p w14:paraId="67F0A03E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public static void main(String[] args) {</w:t>
      </w:r>
    </w:p>
    <w:p w14:paraId="15406868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 xml:space="preserve">        Circuit a1 = new Circuit(2,3);        </w:t>
      </w:r>
    </w:p>
    <w:p w14:paraId="62F21740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a1.setOperation("Addition");</w:t>
      </w:r>
    </w:p>
    <w:p w14:paraId="7C72D84D" w14:textId="77777777" w:rsidR="00212CD8" w:rsidRPr="00810F67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a1.setOutput(a1.getN1()+a1.getN2());</w:t>
      </w:r>
    </w:p>
    <w:p w14:paraId="5CE0EAF2" w14:textId="77777777" w:rsidR="00212CD8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 xml:space="preserve">printCircuit(a1); </w:t>
      </w:r>
    </w:p>
    <w:p w14:paraId="3BA23230" w14:textId="77777777" w:rsidR="00212CD8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 xml:space="preserve">  }</w:t>
      </w:r>
    </w:p>
    <w:p w14:paraId="586C20F8" w14:textId="77777777" w:rsidR="00212CD8" w:rsidRDefault="00212CD8" w:rsidP="00212CD8">
      <w:pPr>
        <w:pStyle w:val="Signature"/>
        <w:spacing w:before="360"/>
        <w:ind w:left="720"/>
        <w:rPr>
          <w:sz w:val="24"/>
          <w:szCs w:val="24"/>
        </w:rPr>
      </w:pPr>
      <w:r w:rsidRPr="00810F67">
        <w:rPr>
          <w:sz w:val="24"/>
          <w:szCs w:val="24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39B983" w14:textId="77777777" w:rsidR="00212CD8" w:rsidRDefault="00212CD8" w:rsidP="00212CD8">
      <w:pPr>
        <w:pStyle w:val="Signature"/>
        <w:spacing w:before="360"/>
        <w:rPr>
          <w:sz w:val="24"/>
          <w:szCs w:val="24"/>
        </w:rPr>
      </w:pPr>
    </w:p>
    <w:p w14:paraId="0C8EB441" w14:textId="77777777" w:rsidR="00212CD8" w:rsidRDefault="00212CD8" w:rsidP="00212CD8">
      <w:pPr>
        <w:pStyle w:val="Signature"/>
        <w:spacing w:before="360"/>
        <w:contextualSpacing w:val="0"/>
        <w:rPr>
          <w:sz w:val="24"/>
          <w:szCs w:val="24"/>
        </w:rPr>
      </w:pPr>
    </w:p>
    <w:p w14:paraId="59A5D709" w14:textId="77777777" w:rsidR="00212CD8" w:rsidRDefault="00212CD8" w:rsidP="00212CD8">
      <w:pPr>
        <w:pStyle w:val="Signature"/>
        <w:spacing w:before="360"/>
        <w:contextualSpacing w:val="0"/>
        <w:rPr>
          <w:sz w:val="24"/>
          <w:szCs w:val="24"/>
        </w:rPr>
      </w:pPr>
      <w:r>
        <w:rPr>
          <w:sz w:val="24"/>
          <w:szCs w:val="24"/>
        </w:rPr>
        <w:t>2. Modify the main() method so that the output becomes:</w:t>
      </w:r>
    </w:p>
    <w:p w14:paraId="4A3761AA" w14:textId="77777777" w:rsidR="00212CD8" w:rsidRDefault="00212CD8" w:rsidP="00212CD8">
      <w:pPr>
        <w:pStyle w:val="Signature"/>
        <w:spacing w:before="36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Pr="00810F67">
        <w:rPr>
          <w:sz w:val="24"/>
          <w:szCs w:val="24"/>
        </w:rPr>
        <w:t>Subtraction(2,3) = -1</w:t>
      </w:r>
    </w:p>
    <w:p w14:paraId="49AA9817" w14:textId="77777777" w:rsidR="00212CD8" w:rsidRDefault="00212CD8" w:rsidP="00212CD8">
      <w:pPr>
        <w:pStyle w:val="Signature"/>
        <w:spacing w:before="360"/>
        <w:contextualSpacing w:val="0"/>
        <w:rPr>
          <w:sz w:val="24"/>
          <w:szCs w:val="24"/>
        </w:rPr>
      </w:pPr>
      <w:r>
        <w:rPr>
          <w:sz w:val="24"/>
          <w:szCs w:val="24"/>
        </w:rPr>
        <w:t>Ans 2:</w:t>
      </w:r>
    </w:p>
    <w:p w14:paraId="30998253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>class Circuit {</w:t>
      </w:r>
    </w:p>
    <w:p w14:paraId="0C296713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private String operation;</w:t>
      </w:r>
    </w:p>
    <w:p w14:paraId="2B63EADE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private int number1, number2, output;</w:t>
      </w:r>
    </w:p>
    <w:p w14:paraId="33360B82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</w:p>
    <w:p w14:paraId="3B64514B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public Circuit(int n1, int n2) {</w:t>
      </w:r>
    </w:p>
    <w:p w14:paraId="128F86A3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number1 = n1;</w:t>
      </w:r>
    </w:p>
    <w:p w14:paraId="272CCD45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number2 = n2;</w:t>
      </w:r>
    </w:p>
    <w:p w14:paraId="7CCB906D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}</w:t>
      </w:r>
    </w:p>
    <w:p w14:paraId="2870A6ED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</w:p>
    <w:p w14:paraId="04C0995C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lastRenderedPageBreak/>
        <w:tab/>
        <w:t>public void setNumbers(int n1, int n2) {</w:t>
      </w:r>
    </w:p>
    <w:p w14:paraId="6BC807EE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number1 = n1;</w:t>
      </w:r>
    </w:p>
    <w:p w14:paraId="73E5276D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number2 = n2;</w:t>
      </w:r>
    </w:p>
    <w:p w14:paraId="39266514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</w:p>
    <w:p w14:paraId="11007A13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}</w:t>
      </w:r>
    </w:p>
    <w:p w14:paraId="5A57DB28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</w:p>
    <w:p w14:paraId="777F6678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public void setOperation(String op) {</w:t>
      </w:r>
    </w:p>
    <w:p w14:paraId="6D8AFABC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operation = op;</w:t>
      </w:r>
    </w:p>
    <w:p w14:paraId="07C1E2EE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}</w:t>
      </w:r>
    </w:p>
    <w:p w14:paraId="342B75D7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</w:p>
    <w:p w14:paraId="0254877C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public void setN1(int n) {</w:t>
      </w:r>
    </w:p>
    <w:p w14:paraId="7FDE535F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number1 = n;</w:t>
      </w:r>
    </w:p>
    <w:p w14:paraId="0F314D9E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}</w:t>
      </w:r>
    </w:p>
    <w:p w14:paraId="717B5261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</w:p>
    <w:p w14:paraId="231444FB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public void setN2(int n) {</w:t>
      </w:r>
    </w:p>
    <w:p w14:paraId="5BA720D5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number2 = n;</w:t>
      </w:r>
    </w:p>
    <w:p w14:paraId="35A36871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}</w:t>
      </w:r>
    </w:p>
    <w:p w14:paraId="58EA8174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</w:p>
    <w:p w14:paraId="37752724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public void setOutput(int n) {</w:t>
      </w:r>
    </w:p>
    <w:p w14:paraId="246B6E6A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output = n;</w:t>
      </w:r>
    </w:p>
    <w:p w14:paraId="4877A648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}</w:t>
      </w:r>
    </w:p>
    <w:p w14:paraId="313306D4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</w:p>
    <w:p w14:paraId="0D99B15C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public String getOperation() {</w:t>
      </w:r>
    </w:p>
    <w:p w14:paraId="5C35CEB1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return operation;</w:t>
      </w:r>
    </w:p>
    <w:p w14:paraId="174745F4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}</w:t>
      </w:r>
    </w:p>
    <w:p w14:paraId="24535977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</w:p>
    <w:p w14:paraId="2C9BEA12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public int getN1() {</w:t>
      </w:r>
    </w:p>
    <w:p w14:paraId="746F8516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return number1;</w:t>
      </w:r>
    </w:p>
    <w:p w14:paraId="755180F2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}</w:t>
      </w:r>
    </w:p>
    <w:p w14:paraId="52CCA9BE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</w:p>
    <w:p w14:paraId="1098B22C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public int getN2() {</w:t>
      </w:r>
    </w:p>
    <w:p w14:paraId="4CF7F4C9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lastRenderedPageBreak/>
        <w:tab/>
      </w:r>
      <w:r w:rsidRPr="003915E0">
        <w:rPr>
          <w:sz w:val="24"/>
          <w:szCs w:val="24"/>
        </w:rPr>
        <w:tab/>
        <w:t>return number2;</w:t>
      </w:r>
    </w:p>
    <w:p w14:paraId="5F76A2B4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}</w:t>
      </w:r>
    </w:p>
    <w:p w14:paraId="654CAB81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</w:p>
    <w:p w14:paraId="495C6514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public int getOutput() {</w:t>
      </w:r>
    </w:p>
    <w:p w14:paraId="789E9BB6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return output;</w:t>
      </w:r>
    </w:p>
    <w:p w14:paraId="77C88116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}</w:t>
      </w:r>
    </w:p>
    <w:p w14:paraId="620D1F74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>}</w:t>
      </w:r>
    </w:p>
    <w:p w14:paraId="2C7C85BA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</w:p>
    <w:p w14:paraId="4022E937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>public class JavaApplication8 {</w:t>
      </w:r>
    </w:p>
    <w:p w14:paraId="1659C91C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>private static void printCircuit(Circuit a){</w:t>
      </w:r>
    </w:p>
    <w:p w14:paraId="0D8500C1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System.out.println(a.getOperation()+ "(" +a.getN1() + "," + a.getN2() + ") = " +a.getOutput());</w:t>
      </w:r>
    </w:p>
    <w:p w14:paraId="427AADD3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>}</w:t>
      </w:r>
    </w:p>
    <w:p w14:paraId="776B5CF4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</w:p>
    <w:p w14:paraId="6CD9ECA8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public static void main(String[] args) {</w:t>
      </w:r>
    </w:p>
    <w:p w14:paraId="7F58D825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Circuit a1 = new Circuit(2, 3);</w:t>
      </w:r>
    </w:p>
    <w:p w14:paraId="0E691209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a1.setOperation("Subtraction");</w:t>
      </w:r>
    </w:p>
    <w:p w14:paraId="6FE589DB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a1.setOutput(a1.getN1() - a1.getN2());</w:t>
      </w:r>
    </w:p>
    <w:p w14:paraId="53E6854D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</w:r>
      <w:r w:rsidRPr="003915E0">
        <w:rPr>
          <w:sz w:val="24"/>
          <w:szCs w:val="24"/>
        </w:rPr>
        <w:tab/>
        <w:t>printCircuit(a1);</w:t>
      </w:r>
    </w:p>
    <w:p w14:paraId="4D94C6CB" w14:textId="77777777" w:rsidR="00212CD8" w:rsidRPr="003915E0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ab/>
        <w:t>}</w:t>
      </w:r>
    </w:p>
    <w:p w14:paraId="5F9B4232" w14:textId="77777777" w:rsidR="00212CD8" w:rsidRDefault="00212CD8" w:rsidP="00212CD8">
      <w:pPr>
        <w:pStyle w:val="Signature"/>
        <w:spacing w:before="360"/>
        <w:rPr>
          <w:sz w:val="24"/>
          <w:szCs w:val="24"/>
        </w:rPr>
      </w:pPr>
      <w:r w:rsidRPr="003915E0">
        <w:rPr>
          <w:sz w:val="24"/>
          <w:szCs w:val="24"/>
        </w:rPr>
        <w:t>}</w:t>
      </w:r>
    </w:p>
    <w:p w14:paraId="4CDF0132" w14:textId="77777777" w:rsidR="00D71488" w:rsidRDefault="00D71488" w:rsidP="004255BA">
      <w:pPr>
        <w:pStyle w:val="Signature"/>
        <w:spacing w:before="360"/>
        <w:contextualSpacing w:val="0"/>
        <w:rPr>
          <w:sz w:val="24"/>
          <w:szCs w:val="24"/>
        </w:rPr>
      </w:pPr>
    </w:p>
    <w:p w14:paraId="34C2F41F" w14:textId="77777777" w:rsidR="00D71488" w:rsidRDefault="00D71488" w:rsidP="004255BA">
      <w:pPr>
        <w:pStyle w:val="Signature"/>
        <w:spacing w:before="360"/>
        <w:contextualSpacing w:val="0"/>
        <w:rPr>
          <w:sz w:val="24"/>
          <w:szCs w:val="24"/>
        </w:rPr>
      </w:pPr>
    </w:p>
    <w:p w14:paraId="361C1F81" w14:textId="77777777" w:rsidR="00D71488" w:rsidRDefault="00D71488" w:rsidP="004255BA">
      <w:pPr>
        <w:pStyle w:val="Signature"/>
        <w:spacing w:before="360"/>
        <w:contextualSpacing w:val="0"/>
        <w:rPr>
          <w:sz w:val="24"/>
          <w:szCs w:val="24"/>
        </w:rPr>
      </w:pPr>
    </w:p>
    <w:p w14:paraId="6FF17452" w14:textId="77777777" w:rsidR="00D71488" w:rsidRDefault="00D71488" w:rsidP="004255BA">
      <w:pPr>
        <w:pStyle w:val="Signature"/>
        <w:spacing w:before="360"/>
        <w:contextualSpacing w:val="0"/>
        <w:rPr>
          <w:sz w:val="24"/>
          <w:szCs w:val="24"/>
        </w:rPr>
      </w:pPr>
    </w:p>
    <w:p w14:paraId="1D08738A" w14:textId="77777777" w:rsidR="00D71488" w:rsidRDefault="00D71488" w:rsidP="004255BA">
      <w:pPr>
        <w:pStyle w:val="Signature"/>
        <w:spacing w:before="360"/>
        <w:contextualSpacing w:val="0"/>
        <w:rPr>
          <w:sz w:val="24"/>
          <w:szCs w:val="24"/>
        </w:rPr>
      </w:pPr>
    </w:p>
    <w:p w14:paraId="68453173" w14:textId="77777777" w:rsidR="00D71488" w:rsidRDefault="00D71488" w:rsidP="004255BA">
      <w:pPr>
        <w:pStyle w:val="Signature"/>
        <w:spacing w:before="360"/>
        <w:contextualSpacing w:val="0"/>
        <w:rPr>
          <w:sz w:val="24"/>
          <w:szCs w:val="24"/>
        </w:rPr>
      </w:pPr>
    </w:p>
    <w:p w14:paraId="4186EB15" w14:textId="77777777" w:rsidR="00D71488" w:rsidRDefault="00D71488" w:rsidP="004255BA">
      <w:pPr>
        <w:pStyle w:val="Signature"/>
        <w:spacing w:before="360"/>
        <w:contextualSpacing w:val="0"/>
        <w:rPr>
          <w:sz w:val="24"/>
          <w:szCs w:val="24"/>
        </w:rPr>
      </w:pPr>
    </w:p>
    <w:p w14:paraId="6FF56A74" w14:textId="77777777" w:rsidR="00D71488" w:rsidRDefault="00D71488" w:rsidP="004255BA">
      <w:pPr>
        <w:pStyle w:val="Signature"/>
        <w:spacing w:before="360"/>
        <w:contextualSpacing w:val="0"/>
        <w:rPr>
          <w:sz w:val="24"/>
          <w:szCs w:val="24"/>
        </w:rPr>
      </w:pPr>
    </w:p>
    <w:p w14:paraId="3501DE93" w14:textId="77777777" w:rsidR="00D71488" w:rsidRDefault="00D71488" w:rsidP="004255BA">
      <w:pPr>
        <w:pStyle w:val="Signature"/>
        <w:spacing w:before="360"/>
        <w:contextualSpacing w:val="0"/>
        <w:rPr>
          <w:sz w:val="24"/>
          <w:szCs w:val="24"/>
        </w:rPr>
      </w:pPr>
    </w:p>
    <w:p w14:paraId="23C47FC0" w14:textId="77777777" w:rsidR="00D71488" w:rsidRDefault="00D71488" w:rsidP="004255BA">
      <w:pPr>
        <w:pStyle w:val="Signature"/>
        <w:spacing w:before="360"/>
        <w:contextualSpacing w:val="0"/>
        <w:rPr>
          <w:sz w:val="24"/>
          <w:szCs w:val="24"/>
        </w:rPr>
      </w:pPr>
    </w:p>
    <w:p w14:paraId="4465B421" w14:textId="0FA2AB90" w:rsidR="00496101" w:rsidRDefault="00212CD8">
      <w:pPr>
        <w:pStyle w:val="Heading1"/>
      </w:pPr>
      <w:bookmarkStart w:id="1" w:name="_Toc321140623"/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BF6552" wp14:editId="7A61A923">
                <wp:simplePos x="0" y="0"/>
                <wp:positionH relativeFrom="column">
                  <wp:posOffset>4194810</wp:posOffset>
                </wp:positionH>
                <wp:positionV relativeFrom="page">
                  <wp:posOffset>1470660</wp:posOffset>
                </wp:positionV>
                <wp:extent cx="1097915" cy="306070"/>
                <wp:effectExtent l="105410" t="99060" r="130175" b="153670"/>
                <wp:wrapNone/>
                <wp:docPr id="6" name="Double Bracke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915" cy="30607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E696B3" w14:textId="77777777" w:rsidR="00822BAC" w:rsidRPr="00034555" w:rsidRDefault="004A2E5A" w:rsidP="00822BA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0.5</w:t>
                            </w:r>
                            <w:r w:rsidR="00822BAC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6552" id="Double Bracket 2" o:spid="_x0000_s1034" type="#_x0000_t185" style="position:absolute;margin-left:330.3pt;margin-top:115.8pt;width:86.45pt;height:2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" strokecolor="black [3200]" strokeweight="2pt">
                <v:shadow on="t" opacity="24903f" origin=",.5" offset="0,20000emu"/>
                <v:textbox>
                  <w:txbxContent>
                    <w:p w14:paraId="49E696B3" w14:textId="77777777" w:rsidR="00822BAC" w:rsidRPr="00034555" w:rsidRDefault="004A2E5A" w:rsidP="00822BA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0.5</w:t>
                      </w:r>
                      <w:r w:rsidR="00822BAC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1792" behindDoc="0" locked="0" layoutInCell="1" allowOverlap="1" wp14:anchorId="6D9EEFD3" wp14:editId="460A7752">
                <wp:simplePos x="0" y="0"/>
                <wp:positionH relativeFrom="page">
                  <wp:posOffset>470535</wp:posOffset>
                </wp:positionH>
                <wp:positionV relativeFrom="margin">
                  <wp:posOffset>-1270</wp:posOffset>
                </wp:positionV>
                <wp:extent cx="1336675" cy="7600950"/>
                <wp:effectExtent l="0" t="0" r="8890" b="19050"/>
                <wp:wrapSquare wrapText="largest"/>
                <wp:docPr id="21" name="Text Box 21" descr="Sideb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6675" cy="760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12AB0" w14:textId="77777777" w:rsidR="00B916D5" w:rsidRDefault="00B916D5" w:rsidP="00B916D5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4FDF5EB4" w14:textId="77777777" w:rsidR="00B916D5" w:rsidRDefault="007F3609" w:rsidP="00B916D5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 w:rsidRPr="007F3609">
                              <w:rPr>
                                <w:rStyle w:val="QuoteChar"/>
                              </w:rPr>
                              <w:t>Design algorithms using pseudo-code</w:t>
                            </w:r>
                          </w:p>
                          <w:p w14:paraId="47410525" w14:textId="77777777" w:rsidR="00FB3FB6" w:rsidRPr="007F3609" w:rsidRDefault="00FB3FB6" w:rsidP="007F3609">
                            <w:pPr>
                              <w:pStyle w:val="Quote"/>
                              <w:rPr>
                                <w:rStyle w:val="QuoteChar"/>
                              </w:rPr>
                            </w:pPr>
                          </w:p>
                          <w:p w14:paraId="246F298B" w14:textId="77777777" w:rsidR="00FB3FB6" w:rsidRDefault="00FB3FB6" w:rsidP="00FB3FB6"/>
                          <w:p w14:paraId="57998FD0" w14:textId="77777777" w:rsidR="00FB3FB6" w:rsidRDefault="00FB3FB6" w:rsidP="00FB3FB6"/>
                          <w:p w14:paraId="392F01FE" w14:textId="77777777" w:rsidR="00FB3FB6" w:rsidRDefault="00FB3FB6" w:rsidP="00FB3FB6"/>
                          <w:p w14:paraId="5B6C4889" w14:textId="77777777" w:rsidR="00FB3FB6" w:rsidRDefault="00FB3FB6" w:rsidP="00FB3FB6"/>
                          <w:p w14:paraId="642792BF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6D9EEFD3" id="Text Box 21" o:spid="_x0000_s1035" type="#_x0000_t202" alt="Sidebar" style="position:absolute;margin-left:37.05pt;margin-top:-.05pt;width:105.25pt;height:598.5pt;z-index:251681792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" filled="f" stroked="f" strokeweight=".5pt">
                <v:path arrowok="t"/>
                <v:textbox inset="3.6pt,0,3.6pt,0">
                  <w:txbxContent>
                    <w:p w14:paraId="07512AB0" w14:textId="77777777" w:rsidR="00B916D5" w:rsidRDefault="00B916D5" w:rsidP="00B916D5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4FDF5EB4" w14:textId="77777777" w:rsidR="00B916D5" w:rsidRDefault="007F3609" w:rsidP="00B916D5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 w:rsidRPr="007F3609">
                        <w:rPr>
                          <w:rStyle w:val="QuoteChar"/>
                        </w:rPr>
                        <w:t>Design algorithms using pseudo-code</w:t>
                      </w:r>
                    </w:p>
                    <w:p w14:paraId="47410525" w14:textId="77777777" w:rsidR="00FB3FB6" w:rsidRPr="007F3609" w:rsidRDefault="00FB3FB6" w:rsidP="007F3609">
                      <w:pPr>
                        <w:pStyle w:val="Quote"/>
                        <w:rPr>
                          <w:rStyle w:val="QuoteChar"/>
                        </w:rPr>
                      </w:pPr>
                    </w:p>
                    <w:p w14:paraId="246F298B" w14:textId="77777777" w:rsidR="00FB3FB6" w:rsidRDefault="00FB3FB6" w:rsidP="00FB3FB6"/>
                    <w:p w14:paraId="57998FD0" w14:textId="77777777" w:rsidR="00FB3FB6" w:rsidRDefault="00FB3FB6" w:rsidP="00FB3FB6"/>
                    <w:p w14:paraId="392F01FE" w14:textId="77777777" w:rsidR="00FB3FB6" w:rsidRDefault="00FB3FB6" w:rsidP="00FB3FB6"/>
                    <w:p w14:paraId="5B6C4889" w14:textId="77777777" w:rsidR="00FB3FB6" w:rsidRDefault="00FB3FB6" w:rsidP="00FB3FB6"/>
                    <w:p w14:paraId="642792BF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1"/>
      <w:r w:rsidR="00B916D5">
        <w:t>Question Two</w:t>
      </w:r>
    </w:p>
    <w:p w14:paraId="0CBC257E" w14:textId="77777777" w:rsidR="007F3609" w:rsidRDefault="007F3609" w:rsidP="007F3609">
      <w:pPr>
        <w:rPr>
          <w:rFonts w:eastAsia="Times New Roman" w:cstheme="minorHAnsi"/>
          <w:color w:val="000000"/>
          <w:sz w:val="24"/>
          <w:szCs w:val="24"/>
        </w:rPr>
      </w:pPr>
      <w:r w:rsidRPr="00BB1D7C">
        <w:rPr>
          <w:rFonts w:eastAsia="Times New Roman" w:cstheme="minorHAnsi"/>
          <w:color w:val="000000"/>
          <w:sz w:val="24"/>
          <w:szCs w:val="24"/>
        </w:rPr>
        <w:t>What is Pseudo-code? Write a Pseudo-code to determine a student’s final grade and indicate whether it is passing or failing. The final grade is calculated as the average of five marks. (Passing criteria is Grade &gt;=50 )</w:t>
      </w:r>
    </w:p>
    <w:p w14:paraId="28F6FB89" w14:textId="77777777" w:rsidR="009B4905" w:rsidRDefault="009B4905" w:rsidP="007F3609">
      <w:pPr>
        <w:rPr>
          <w:rFonts w:eastAsia="Times New Roman" w:cstheme="minorHAnsi"/>
          <w:color w:val="000000"/>
          <w:sz w:val="24"/>
          <w:szCs w:val="24"/>
        </w:rPr>
      </w:pPr>
    </w:p>
    <w:p w14:paraId="2532A5D4" w14:textId="77777777" w:rsidR="00212CD8" w:rsidRDefault="00212CD8" w:rsidP="00212CD8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Pseudo-code: is simplify the program to understand the flow of the program. we can use pseudo code to understand the logic behind the program.</w:t>
      </w:r>
    </w:p>
    <w:p w14:paraId="231078EE" w14:textId="77777777" w:rsidR="00212CD8" w:rsidRDefault="00212CD8" w:rsidP="00212CD8">
      <w:pPr>
        <w:rPr>
          <w:rFonts w:eastAsia="Times New Roman" w:cstheme="minorHAnsi"/>
          <w:color w:val="000000"/>
          <w:sz w:val="24"/>
          <w:szCs w:val="24"/>
        </w:rPr>
      </w:pPr>
    </w:p>
    <w:p w14:paraId="49FBFDCE" w14:textId="77777777" w:rsidR="00212CD8" w:rsidRDefault="00212CD8" w:rsidP="00212CD8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Initialize the variable sum equal to 0 </w:t>
      </w:r>
    </w:p>
    <w:p w14:paraId="63449C47" w14:textId="77777777" w:rsidR="00212CD8" w:rsidRDefault="00212CD8" w:rsidP="00212CD8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Get grades one by one and add that grade value to sum. </w:t>
      </w:r>
    </w:p>
    <w:p w14:paraId="5A2C44D4" w14:textId="77777777" w:rsidR="00212CD8" w:rsidRDefault="00212CD8" w:rsidP="00212CD8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Find the average by doing sum/5. </w:t>
      </w:r>
    </w:p>
    <w:p w14:paraId="6F596E93" w14:textId="77777777" w:rsidR="00212CD8" w:rsidRDefault="00212CD8" w:rsidP="00212CD8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If average is Gretter than equal 50 then print PASS else print FAIL </w:t>
      </w:r>
    </w:p>
    <w:p w14:paraId="54F3FD61" w14:textId="77777777" w:rsidR="00212CD8" w:rsidRPr="009C6EFB" w:rsidRDefault="00212CD8" w:rsidP="00212CD8">
      <w:pPr>
        <w:ind w:firstLine="720"/>
        <w:rPr>
          <w:rFonts w:eastAsia="Times New Roman" w:cstheme="minorHAnsi"/>
          <w:color w:val="000000"/>
          <w:sz w:val="24"/>
          <w:szCs w:val="24"/>
        </w:rPr>
      </w:pPr>
    </w:p>
    <w:p w14:paraId="29ABDB2F" w14:textId="5FADCBBF" w:rsidR="00FF2A01" w:rsidRPr="009C6EFB" w:rsidRDefault="00FF2A01" w:rsidP="009C6EFB">
      <w:pPr>
        <w:ind w:firstLine="720"/>
        <w:rPr>
          <w:rFonts w:eastAsia="Times New Roman" w:cstheme="minorHAnsi"/>
          <w:color w:val="000000"/>
          <w:sz w:val="24"/>
          <w:szCs w:val="24"/>
        </w:rPr>
      </w:pPr>
    </w:p>
    <w:p w14:paraId="38A21914" w14:textId="77777777" w:rsidR="009C6EFB" w:rsidRDefault="009C6EFB" w:rsidP="009C6EFB">
      <w:pPr>
        <w:rPr>
          <w:rFonts w:eastAsia="Times New Roman" w:cstheme="minorHAnsi"/>
          <w:color w:val="000000"/>
          <w:sz w:val="24"/>
          <w:szCs w:val="24"/>
        </w:rPr>
      </w:pPr>
    </w:p>
    <w:p w14:paraId="63488BA6" w14:textId="77777777" w:rsidR="009C6EFB" w:rsidRPr="009C6EFB" w:rsidRDefault="009C6EFB" w:rsidP="009C6EFB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41045EA2" w14:textId="77777777" w:rsidR="00496101" w:rsidRDefault="00496101" w:rsidP="00E0235E">
      <w:pPr>
        <w:spacing w:before="360" w:after="0" w:line="312" w:lineRule="auto"/>
      </w:pPr>
    </w:p>
    <w:p w14:paraId="5FAF4E68" w14:textId="1E517E6D" w:rsidR="00F63908" w:rsidRDefault="00212CD8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63675E" wp14:editId="2731031F">
                <wp:simplePos x="0" y="0"/>
                <wp:positionH relativeFrom="column">
                  <wp:posOffset>4193540</wp:posOffset>
                </wp:positionH>
                <wp:positionV relativeFrom="page">
                  <wp:posOffset>1470660</wp:posOffset>
                </wp:positionV>
                <wp:extent cx="1096645" cy="306705"/>
                <wp:effectExtent l="104140" t="99060" r="132715" b="153035"/>
                <wp:wrapNone/>
                <wp:docPr id="5" name="Double Bracke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645" cy="306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6A3B04" w14:textId="77777777" w:rsidR="00986F59" w:rsidRPr="00034555" w:rsidRDefault="004A2E5A" w:rsidP="007F360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0.5</w:t>
                            </w:r>
                            <w:r w:rsidR="00986F59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675E" id="Double Bracket 3" o:spid="_x0000_s1036" type="#_x0000_t185" style="position:absolute;margin-left:330.2pt;margin-top:115.8pt;width:86.35pt;height:2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" strokecolor="black [3200]" strokeweight="2pt">
                <v:shadow on="t" opacity="24903f" origin=",.5" offset="0,20000emu"/>
                <v:textbox>
                  <w:txbxContent>
                    <w:p w14:paraId="6E6A3B04" w14:textId="77777777" w:rsidR="00986F59" w:rsidRPr="00034555" w:rsidRDefault="004A2E5A" w:rsidP="007F360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0.5</w:t>
                      </w:r>
                      <w:r w:rsidR="00986F59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3840" behindDoc="0" locked="0" layoutInCell="1" allowOverlap="1" wp14:anchorId="51814269" wp14:editId="46438F1E">
                <wp:simplePos x="0" y="0"/>
                <wp:positionH relativeFrom="page">
                  <wp:posOffset>471170</wp:posOffset>
                </wp:positionH>
                <wp:positionV relativeFrom="margin">
                  <wp:posOffset>-5080</wp:posOffset>
                </wp:positionV>
                <wp:extent cx="1336040" cy="7600950"/>
                <wp:effectExtent l="0" t="0" r="8890" b="19050"/>
                <wp:wrapSquare wrapText="largest"/>
                <wp:docPr id="22" name="Text Box 22" descr="Sideb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6040" cy="760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00E3A" w14:textId="77777777" w:rsidR="00F63908" w:rsidRDefault="00F63908" w:rsidP="00F63908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43CE8CD4" w14:textId="77777777" w:rsidR="00F63908" w:rsidRDefault="007F3609" w:rsidP="00F63908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t>Introduction to programming</w:t>
                            </w:r>
                          </w:p>
                          <w:p w14:paraId="65FD7EF9" w14:textId="77777777" w:rsidR="00FB3FB6" w:rsidRDefault="00FB3FB6" w:rsidP="00FB3FB6"/>
                          <w:p w14:paraId="48FD0E1E" w14:textId="77777777" w:rsidR="00FB3FB6" w:rsidRDefault="00FB3FB6" w:rsidP="00FB3FB6"/>
                          <w:p w14:paraId="2F1371D0" w14:textId="77777777" w:rsidR="00FB3FB6" w:rsidRDefault="00FB3FB6" w:rsidP="00FB3FB6"/>
                          <w:p w14:paraId="1801F508" w14:textId="77777777" w:rsidR="00FB3FB6" w:rsidRDefault="00FB3FB6" w:rsidP="00FB3FB6"/>
                          <w:p w14:paraId="1E21FDCA" w14:textId="77777777" w:rsidR="00FB3FB6" w:rsidRDefault="00FB3FB6" w:rsidP="00FB3FB6"/>
                          <w:p w14:paraId="1911E59C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51814269" id="Text Box 22" o:spid="_x0000_s1037" type="#_x0000_t202" alt="Sidebar" style="position:absolute;margin-left:37.1pt;margin-top:-.35pt;width:105.2pt;height:598.5pt;z-index:251683840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" filled="f" stroked="f" strokeweight=".5pt">
                <v:path arrowok="t"/>
                <v:textbox inset="3.6pt,0,3.6pt,0">
                  <w:txbxContent>
                    <w:p w14:paraId="17200E3A" w14:textId="77777777" w:rsidR="00F63908" w:rsidRDefault="00F63908" w:rsidP="00F63908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43CE8CD4" w14:textId="77777777" w:rsidR="00F63908" w:rsidRDefault="007F3609" w:rsidP="00F63908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t>Introduction to programming</w:t>
                      </w:r>
                    </w:p>
                    <w:p w14:paraId="65FD7EF9" w14:textId="77777777" w:rsidR="00FB3FB6" w:rsidRDefault="00FB3FB6" w:rsidP="00FB3FB6"/>
                    <w:p w14:paraId="48FD0E1E" w14:textId="77777777" w:rsidR="00FB3FB6" w:rsidRDefault="00FB3FB6" w:rsidP="00FB3FB6"/>
                    <w:p w14:paraId="2F1371D0" w14:textId="77777777" w:rsidR="00FB3FB6" w:rsidRDefault="00FB3FB6" w:rsidP="00FB3FB6"/>
                    <w:p w14:paraId="1801F508" w14:textId="77777777" w:rsidR="00FB3FB6" w:rsidRDefault="00FB3FB6" w:rsidP="00FB3FB6"/>
                    <w:p w14:paraId="1E21FDCA" w14:textId="77777777" w:rsidR="00FB3FB6" w:rsidRDefault="00FB3FB6" w:rsidP="00FB3FB6"/>
                    <w:p w14:paraId="1911E59C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F63908">
        <w:t>Question Three</w:t>
      </w:r>
    </w:p>
    <w:p w14:paraId="635FD8A6" w14:textId="77777777" w:rsidR="007F3609" w:rsidRDefault="007F3609" w:rsidP="007F3609">
      <w:pPr>
        <w:spacing w:before="360" w:after="0" w:line="312" w:lineRule="auto"/>
        <w:rPr>
          <w:rFonts w:eastAsia="Times New Roman" w:cstheme="minorHAnsi"/>
          <w:color w:val="222222"/>
          <w:sz w:val="24"/>
          <w:szCs w:val="24"/>
        </w:rPr>
      </w:pPr>
      <w:r w:rsidRPr="00BB1D7C">
        <w:rPr>
          <w:rFonts w:eastAsia="Times New Roman" w:cstheme="minorHAnsi"/>
          <w:color w:val="222222"/>
          <w:sz w:val="24"/>
          <w:szCs w:val="24"/>
        </w:rPr>
        <w:t>What is the use of class file in Java Programming?</w:t>
      </w:r>
    </w:p>
    <w:p w14:paraId="6F075595" w14:textId="77777777" w:rsidR="00FA7DE6" w:rsidRDefault="008B2055" w:rsidP="00421AE2">
      <w:pPr>
        <w:pStyle w:val="ListParagraph"/>
        <w:numPr>
          <w:ilvl w:val="0"/>
          <w:numId w:val="9"/>
        </w:numPr>
        <w:spacing w:before="360" w:after="0" w:line="312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Class define the behavior of object of that type (CLASS). We can say that class is</w:t>
      </w:r>
      <w:r w:rsidR="00421AE2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CC1DF1">
        <w:rPr>
          <w:rFonts w:eastAsia="Times New Roman" w:cstheme="minorHAnsi"/>
          <w:color w:val="222222"/>
          <w:sz w:val="24"/>
          <w:szCs w:val="24"/>
        </w:rPr>
        <w:t>collection of method</w:t>
      </w:r>
      <w:r>
        <w:rPr>
          <w:rFonts w:eastAsia="Times New Roman" w:cstheme="minorHAnsi"/>
          <w:color w:val="222222"/>
          <w:sz w:val="24"/>
          <w:szCs w:val="24"/>
        </w:rPr>
        <w:t>s</w:t>
      </w:r>
      <w:r w:rsidR="00CC1DF1">
        <w:rPr>
          <w:rFonts w:eastAsia="Times New Roman" w:cstheme="minorHAnsi"/>
          <w:color w:val="222222"/>
          <w:sz w:val="24"/>
          <w:szCs w:val="24"/>
        </w:rPr>
        <w:t xml:space="preserve"> and variables. </w:t>
      </w:r>
    </w:p>
    <w:p w14:paraId="076B29F2" w14:textId="77777777" w:rsidR="00421AE2" w:rsidRPr="00421AE2" w:rsidRDefault="00CC1DF1" w:rsidP="00421AE2">
      <w:pPr>
        <w:pStyle w:val="ListParagraph"/>
        <w:numPr>
          <w:ilvl w:val="0"/>
          <w:numId w:val="9"/>
        </w:numPr>
        <w:spacing w:before="360" w:after="0" w:line="312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We use class to create object</w:t>
      </w:r>
      <w:r w:rsidR="00FA7DE6">
        <w:rPr>
          <w:rFonts w:eastAsia="Times New Roman" w:cstheme="minorHAnsi"/>
          <w:color w:val="222222"/>
          <w:sz w:val="24"/>
          <w:szCs w:val="24"/>
        </w:rPr>
        <w:t xml:space="preserve"> and do some operations</w:t>
      </w:r>
      <w:r w:rsidR="008B2055">
        <w:rPr>
          <w:rFonts w:eastAsia="Times New Roman" w:cstheme="minorHAnsi"/>
          <w:color w:val="222222"/>
          <w:sz w:val="24"/>
          <w:szCs w:val="24"/>
        </w:rPr>
        <w:t>.</w:t>
      </w:r>
    </w:p>
    <w:p w14:paraId="3534E349" w14:textId="77777777" w:rsidR="00F63908" w:rsidRPr="00F63908" w:rsidRDefault="00F63908" w:rsidP="00F63908"/>
    <w:p w14:paraId="49002E1A" w14:textId="77777777" w:rsidR="00F63908" w:rsidRDefault="00F63908" w:rsidP="00F63908"/>
    <w:p w14:paraId="26F57955" w14:textId="77777777" w:rsidR="00496101" w:rsidRPr="00F63908" w:rsidRDefault="00F63908" w:rsidP="00F63908">
      <w:pPr>
        <w:tabs>
          <w:tab w:val="left" w:pos="1083"/>
        </w:tabs>
      </w:pPr>
      <w:r>
        <w:tab/>
      </w:r>
    </w:p>
    <w:p w14:paraId="323C7C35" w14:textId="22479C14" w:rsidR="00496101" w:rsidRDefault="00212CD8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DD9800" wp14:editId="605E71FB">
                <wp:simplePos x="0" y="0"/>
                <wp:positionH relativeFrom="column">
                  <wp:posOffset>4193540</wp:posOffset>
                </wp:positionH>
                <wp:positionV relativeFrom="page">
                  <wp:posOffset>1470660</wp:posOffset>
                </wp:positionV>
                <wp:extent cx="1096645" cy="306705"/>
                <wp:effectExtent l="104140" t="99060" r="132715" b="153035"/>
                <wp:wrapNone/>
                <wp:docPr id="4" name="Double Bracke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645" cy="306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82FD25" w14:textId="77777777" w:rsidR="00986F59" w:rsidRPr="00034555" w:rsidRDefault="004A2E5A" w:rsidP="00986F5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0.5</w:t>
                            </w:r>
                            <w:r w:rsidR="00986F59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9800" id="Double Bracket 4" o:spid="_x0000_s1038" type="#_x0000_t185" style="position:absolute;margin-left:330.2pt;margin-top:115.8pt;width:86.35pt;height:2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" strokecolor="black [3200]" strokeweight="2pt">
                <v:shadow on="t" opacity="24903f" origin=",.5" offset="0,20000emu"/>
                <v:textbox>
                  <w:txbxContent>
                    <w:p w14:paraId="1182FD25" w14:textId="77777777" w:rsidR="00986F59" w:rsidRPr="00034555" w:rsidRDefault="004A2E5A" w:rsidP="00986F5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0.5</w:t>
                      </w:r>
                      <w:r w:rsidR="00986F59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5888" behindDoc="0" locked="0" layoutInCell="1" allowOverlap="1" wp14:anchorId="5E1D1A61" wp14:editId="625BEE11">
                <wp:simplePos x="0" y="0"/>
                <wp:positionH relativeFrom="page">
                  <wp:posOffset>478790</wp:posOffset>
                </wp:positionH>
                <wp:positionV relativeFrom="margin">
                  <wp:posOffset>-1905</wp:posOffset>
                </wp:positionV>
                <wp:extent cx="1336675" cy="7600950"/>
                <wp:effectExtent l="0" t="0" r="8890" b="19050"/>
                <wp:wrapSquare wrapText="largest"/>
                <wp:docPr id="23" name="Text Box 23" descr="Sideb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6675" cy="760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747C1" w14:textId="77777777" w:rsidR="006301F4" w:rsidRDefault="006301F4" w:rsidP="006301F4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3848AF00" w14:textId="77777777" w:rsidR="007F3609" w:rsidRPr="007F3609" w:rsidRDefault="007F3609" w:rsidP="007F3609">
                            <w:pPr>
                              <w:pStyle w:val="Quote"/>
                              <w:rPr>
                                <w:rStyle w:val="QuoteChar"/>
                              </w:rPr>
                            </w:pPr>
                            <w:r w:rsidRPr="007F3609">
                              <w:rPr>
                                <w:rStyle w:val="QuoteChar"/>
                              </w:rPr>
                              <w:t>Write, compile and run complete Java program</w:t>
                            </w:r>
                          </w:p>
                          <w:p w14:paraId="576E5E74" w14:textId="77777777" w:rsidR="00FB3FB6" w:rsidRDefault="00FB3FB6" w:rsidP="007F3609">
                            <w:pPr>
                              <w:pStyle w:val="Quote"/>
                            </w:pPr>
                          </w:p>
                          <w:p w14:paraId="402A5E9C" w14:textId="77777777" w:rsidR="00FB3FB6" w:rsidRDefault="00FB3FB6" w:rsidP="00FB3FB6"/>
                          <w:p w14:paraId="347C51AD" w14:textId="77777777" w:rsidR="00FB3FB6" w:rsidRDefault="00FB3FB6" w:rsidP="00FB3FB6"/>
                          <w:p w14:paraId="20562CDF" w14:textId="77777777" w:rsidR="00FB3FB6" w:rsidRDefault="00FB3FB6" w:rsidP="00FB3FB6"/>
                          <w:p w14:paraId="25042461" w14:textId="77777777" w:rsidR="00FB3FB6" w:rsidRDefault="00FB3FB6" w:rsidP="00FB3FB6"/>
                          <w:p w14:paraId="2AF46E03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5E1D1A61" id="Text Box 23" o:spid="_x0000_s1039" type="#_x0000_t202" alt="Sidebar" style="position:absolute;margin-left:37.7pt;margin-top:-.1pt;width:105.25pt;height:598.5pt;z-index:251685888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" filled="f" stroked="f" strokeweight=".5pt">
                <v:path arrowok="t"/>
                <v:textbox inset="3.6pt,0,3.6pt,0">
                  <w:txbxContent>
                    <w:p w14:paraId="5EB747C1" w14:textId="77777777" w:rsidR="006301F4" w:rsidRDefault="006301F4" w:rsidP="006301F4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3848AF00" w14:textId="77777777" w:rsidR="007F3609" w:rsidRPr="007F3609" w:rsidRDefault="007F3609" w:rsidP="007F3609">
                      <w:pPr>
                        <w:pStyle w:val="Quote"/>
                        <w:rPr>
                          <w:rStyle w:val="QuoteChar"/>
                        </w:rPr>
                      </w:pPr>
                      <w:r w:rsidRPr="007F3609">
                        <w:rPr>
                          <w:rStyle w:val="QuoteChar"/>
                        </w:rPr>
                        <w:t>Write, compile and run complete Java program</w:t>
                      </w:r>
                    </w:p>
                    <w:p w14:paraId="576E5E74" w14:textId="77777777" w:rsidR="00FB3FB6" w:rsidRDefault="00FB3FB6" w:rsidP="007F3609">
                      <w:pPr>
                        <w:pStyle w:val="Quote"/>
                      </w:pPr>
                    </w:p>
                    <w:p w14:paraId="402A5E9C" w14:textId="77777777" w:rsidR="00FB3FB6" w:rsidRDefault="00FB3FB6" w:rsidP="00FB3FB6"/>
                    <w:p w14:paraId="347C51AD" w14:textId="77777777" w:rsidR="00FB3FB6" w:rsidRDefault="00FB3FB6" w:rsidP="00FB3FB6"/>
                    <w:p w14:paraId="20562CDF" w14:textId="77777777" w:rsidR="00FB3FB6" w:rsidRDefault="00FB3FB6" w:rsidP="00FB3FB6"/>
                    <w:p w14:paraId="25042461" w14:textId="77777777" w:rsidR="00FB3FB6" w:rsidRDefault="00FB3FB6" w:rsidP="00FB3FB6"/>
                    <w:p w14:paraId="2AF46E03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6301F4">
        <w:t>Question Four</w:t>
      </w:r>
    </w:p>
    <w:p w14:paraId="5575DE49" w14:textId="77777777" w:rsidR="007F3609" w:rsidRDefault="007F3609" w:rsidP="007F3609">
      <w:pPr>
        <w:pStyle w:val="Signature"/>
        <w:spacing w:before="360"/>
        <w:contextualSpacing w:val="0"/>
        <w:rPr>
          <w:rFonts w:cstheme="minorHAnsi"/>
          <w:color w:val="231F20"/>
          <w:sz w:val="24"/>
          <w:szCs w:val="18"/>
        </w:rPr>
      </w:pPr>
      <w:r w:rsidRPr="00BB1D7C">
        <w:rPr>
          <w:rFonts w:cstheme="minorHAnsi"/>
          <w:color w:val="231F20"/>
          <w:sz w:val="24"/>
          <w:szCs w:val="18"/>
        </w:rPr>
        <w:t xml:space="preserve">Write a complete java program that will display the word </w:t>
      </w:r>
      <w:r w:rsidRPr="00BB1D7C">
        <w:rPr>
          <w:rFonts w:cstheme="minorHAnsi"/>
          <w:i/>
          <w:color w:val="231F20"/>
          <w:sz w:val="24"/>
          <w:szCs w:val="18"/>
        </w:rPr>
        <w:t>CS</w:t>
      </w:r>
      <w:r w:rsidRPr="00BB1D7C">
        <w:rPr>
          <w:rFonts w:cstheme="minorHAnsi"/>
          <w:color w:val="231F20"/>
          <w:sz w:val="24"/>
          <w:szCs w:val="18"/>
        </w:rPr>
        <w:t xml:space="preserve"> and the number </w:t>
      </w:r>
      <w:r w:rsidRPr="00BB1D7C">
        <w:rPr>
          <w:rFonts w:cstheme="minorHAnsi"/>
          <w:i/>
          <w:color w:val="231F20"/>
          <w:sz w:val="24"/>
          <w:szCs w:val="18"/>
        </w:rPr>
        <w:t>140</w:t>
      </w:r>
      <w:r w:rsidRPr="00BB1D7C">
        <w:rPr>
          <w:rFonts w:cstheme="minorHAnsi"/>
          <w:color w:val="231F20"/>
          <w:sz w:val="24"/>
          <w:szCs w:val="18"/>
        </w:rPr>
        <w:t>, each on its own line.</w:t>
      </w:r>
    </w:p>
    <w:p w14:paraId="25DD78FA" w14:textId="77777777" w:rsidR="00FA7DE6" w:rsidRDefault="00FA7DE6" w:rsidP="00FA7DE6">
      <w:pPr>
        <w:pStyle w:val="p1"/>
      </w:pPr>
      <w:r>
        <w:rPr>
          <w:rStyle w:val="s1"/>
        </w:rPr>
        <w:t>public</w:t>
      </w:r>
      <w:r>
        <w:t xml:space="preserve"> </w:t>
      </w:r>
      <w:r>
        <w:rPr>
          <w:rStyle w:val="s1"/>
        </w:rPr>
        <w:t>class</w:t>
      </w:r>
      <w:r>
        <w:t xml:space="preserve"> Question4 {</w:t>
      </w:r>
    </w:p>
    <w:p w14:paraId="3C76DC39" w14:textId="77777777" w:rsidR="00FA7DE6" w:rsidRDefault="00FA7DE6" w:rsidP="00FA7DE6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static</w:t>
      </w:r>
      <w:r>
        <w:t xml:space="preserve"> </w:t>
      </w:r>
      <w:r>
        <w:rPr>
          <w:rStyle w:val="s1"/>
        </w:rPr>
        <w:t>void</w:t>
      </w:r>
      <w:r>
        <w:t xml:space="preserve"> main(String[] </w:t>
      </w:r>
      <w:r>
        <w:rPr>
          <w:rStyle w:val="s2"/>
        </w:rPr>
        <w:t>args</w:t>
      </w:r>
      <w:r>
        <w:t>){</w:t>
      </w:r>
    </w:p>
    <w:p w14:paraId="36EB4289" w14:textId="77777777" w:rsidR="00FA7DE6" w:rsidRDefault="00FA7DE6" w:rsidP="00FA7DE6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System.</w:t>
      </w:r>
      <w:r>
        <w:rPr>
          <w:rStyle w:val="s3"/>
        </w:rPr>
        <w:t>out</w:t>
      </w:r>
      <w:r>
        <w:t>.println(</w:t>
      </w:r>
      <w:r>
        <w:rPr>
          <w:rStyle w:val="s4"/>
        </w:rPr>
        <w:t>"CS"</w:t>
      </w:r>
      <w:r>
        <w:t>);</w:t>
      </w:r>
    </w:p>
    <w:p w14:paraId="7A6454B6" w14:textId="77777777" w:rsidR="00FA7DE6" w:rsidRDefault="00FA7DE6" w:rsidP="00FA7DE6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System.</w:t>
      </w:r>
      <w:r>
        <w:rPr>
          <w:rStyle w:val="s3"/>
        </w:rPr>
        <w:t>out</w:t>
      </w:r>
      <w:r>
        <w:t>.println(</w:t>
      </w:r>
      <w:r>
        <w:rPr>
          <w:rStyle w:val="s4"/>
        </w:rPr>
        <w:t>"140"</w:t>
      </w:r>
      <w:r>
        <w:t>);</w:t>
      </w:r>
    </w:p>
    <w:p w14:paraId="7612CD3D" w14:textId="77777777" w:rsidR="00FA7DE6" w:rsidRDefault="00FA7DE6" w:rsidP="00FA7DE6">
      <w:pPr>
        <w:pStyle w:val="p1"/>
      </w:pPr>
      <w:r>
        <w:rPr>
          <w:rStyle w:val="apple-tab-span"/>
        </w:rPr>
        <w:tab/>
      </w:r>
      <w:r>
        <w:t>}</w:t>
      </w:r>
    </w:p>
    <w:p w14:paraId="4A589891" w14:textId="77777777" w:rsidR="00FA7DE6" w:rsidRDefault="00FA7DE6" w:rsidP="00FA7DE6">
      <w:pPr>
        <w:pStyle w:val="p1"/>
      </w:pPr>
      <w:r>
        <w:t>}</w:t>
      </w:r>
    </w:p>
    <w:p w14:paraId="43E1D2CF" w14:textId="77777777" w:rsidR="00FA7DE6" w:rsidRDefault="00FA7DE6" w:rsidP="007F3609">
      <w:pPr>
        <w:pStyle w:val="Signature"/>
        <w:spacing w:before="360"/>
        <w:contextualSpacing w:val="0"/>
        <w:rPr>
          <w:rFonts w:cstheme="minorHAnsi"/>
          <w:color w:val="231F20"/>
          <w:sz w:val="24"/>
          <w:szCs w:val="18"/>
        </w:rPr>
      </w:pPr>
    </w:p>
    <w:p w14:paraId="49612AC3" w14:textId="77777777" w:rsidR="00FA7DE6" w:rsidRPr="00BB1D7C" w:rsidRDefault="00FA7DE6" w:rsidP="007F3609">
      <w:pPr>
        <w:pStyle w:val="Signature"/>
        <w:spacing w:before="360"/>
        <w:contextualSpacing w:val="0"/>
        <w:rPr>
          <w:rFonts w:cstheme="minorHAnsi"/>
          <w:color w:val="231F20"/>
          <w:sz w:val="24"/>
          <w:szCs w:val="18"/>
        </w:rPr>
      </w:pPr>
    </w:p>
    <w:p w14:paraId="2FB25355" w14:textId="126EB5D5" w:rsidR="006B390A" w:rsidRDefault="00212CD8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89E809" wp14:editId="6843F72F">
                <wp:simplePos x="0" y="0"/>
                <wp:positionH relativeFrom="column">
                  <wp:posOffset>4191000</wp:posOffset>
                </wp:positionH>
                <wp:positionV relativeFrom="page">
                  <wp:posOffset>1482725</wp:posOffset>
                </wp:positionV>
                <wp:extent cx="1096645" cy="306705"/>
                <wp:effectExtent l="101600" t="98425" r="122555" b="153670"/>
                <wp:wrapNone/>
                <wp:docPr id="3" name="Double Bracke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645" cy="306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53C2CF" w14:textId="77777777" w:rsidR="00766492" w:rsidRPr="00034555" w:rsidRDefault="004A2E5A" w:rsidP="00C3260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="00766492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E809" id="Double Bracket 7" o:spid="_x0000_s1040" type="#_x0000_t185" style="position:absolute;margin-left:330pt;margin-top:116.75pt;width:86.35pt;height:2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" strokecolor="black [3200]" strokeweight="2pt">
                <v:shadow on="t" opacity="24903f" origin=",.5" offset="0,20000emu"/>
                <v:textbox>
                  <w:txbxContent>
                    <w:p w14:paraId="2853C2CF" w14:textId="77777777" w:rsidR="00766492" w:rsidRPr="00034555" w:rsidRDefault="004A2E5A" w:rsidP="00C3260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="00766492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7936" behindDoc="0" locked="0" layoutInCell="1" allowOverlap="1" wp14:anchorId="4E977138" wp14:editId="26553575">
                <wp:simplePos x="0" y="0"/>
                <wp:positionH relativeFrom="page">
                  <wp:posOffset>472440</wp:posOffset>
                </wp:positionH>
                <wp:positionV relativeFrom="margin">
                  <wp:posOffset>-1270</wp:posOffset>
                </wp:positionV>
                <wp:extent cx="1334770" cy="7600950"/>
                <wp:effectExtent l="0" t="0" r="8890" b="19050"/>
                <wp:wrapSquare wrapText="largest"/>
                <wp:docPr id="24" name="Text Box 24" descr="Sideb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4770" cy="760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CC661" w14:textId="77777777" w:rsidR="006B390A" w:rsidRDefault="006B390A" w:rsidP="006B390A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746342D7" w14:textId="77777777" w:rsidR="006B390A" w:rsidRDefault="007F3609" w:rsidP="006B390A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Distinguish between valid/invalid identifiers and the Java keywords</w:t>
                            </w:r>
                          </w:p>
                          <w:p w14:paraId="1F081683" w14:textId="77777777" w:rsidR="00FB3FB6" w:rsidRDefault="00FB3FB6" w:rsidP="00FB3FB6"/>
                          <w:p w14:paraId="1454625B" w14:textId="77777777" w:rsidR="00FB3FB6" w:rsidRDefault="00FB3FB6" w:rsidP="00FB3FB6"/>
                          <w:p w14:paraId="044DEA78" w14:textId="77777777" w:rsidR="00FB3FB6" w:rsidRDefault="00FB3FB6" w:rsidP="00FB3FB6"/>
                          <w:p w14:paraId="3C28B3EB" w14:textId="77777777" w:rsidR="00FB3FB6" w:rsidRDefault="00FB3FB6" w:rsidP="00FB3FB6"/>
                          <w:p w14:paraId="008B0C4D" w14:textId="77777777" w:rsidR="00FB3FB6" w:rsidRDefault="00FB3FB6" w:rsidP="00FB3FB6"/>
                          <w:p w14:paraId="716395D9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E977138" id="Text Box 24" o:spid="_x0000_s1041" type="#_x0000_t202" alt="Sidebar" style="position:absolute;margin-left:37.2pt;margin-top:-.05pt;width:105.1pt;height:598.5pt;z-index:251687936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" filled="f" stroked="f" strokeweight=".5pt">
                <v:path arrowok="t"/>
                <v:textbox inset="3.6pt,0,3.6pt,0">
                  <w:txbxContent>
                    <w:p w14:paraId="384CC661" w14:textId="77777777" w:rsidR="006B390A" w:rsidRDefault="006B390A" w:rsidP="006B390A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746342D7" w14:textId="77777777" w:rsidR="006B390A" w:rsidRDefault="007F3609" w:rsidP="006B390A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Distinguish between valid/invalid identifiers and the Java keywords</w:t>
                      </w:r>
                    </w:p>
                    <w:p w14:paraId="1F081683" w14:textId="77777777" w:rsidR="00FB3FB6" w:rsidRDefault="00FB3FB6" w:rsidP="00FB3FB6"/>
                    <w:p w14:paraId="1454625B" w14:textId="77777777" w:rsidR="00FB3FB6" w:rsidRDefault="00FB3FB6" w:rsidP="00FB3FB6"/>
                    <w:p w14:paraId="044DEA78" w14:textId="77777777" w:rsidR="00FB3FB6" w:rsidRDefault="00FB3FB6" w:rsidP="00FB3FB6"/>
                    <w:p w14:paraId="3C28B3EB" w14:textId="77777777" w:rsidR="00FB3FB6" w:rsidRDefault="00FB3FB6" w:rsidP="00FB3FB6"/>
                    <w:p w14:paraId="008B0C4D" w14:textId="77777777" w:rsidR="00FB3FB6" w:rsidRDefault="00FB3FB6" w:rsidP="00FB3FB6"/>
                    <w:p w14:paraId="716395D9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6B390A">
        <w:t>Question Five</w:t>
      </w:r>
    </w:p>
    <w:p w14:paraId="6733AB35" w14:textId="77777777" w:rsidR="007F3609" w:rsidRPr="00BB1D7C" w:rsidRDefault="007F3609" w:rsidP="007F3609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18"/>
        </w:rPr>
      </w:pPr>
      <w:r w:rsidRPr="00BB1D7C">
        <w:rPr>
          <w:rFonts w:cstheme="minorHAnsi"/>
          <w:color w:val="231F20"/>
          <w:sz w:val="24"/>
          <w:szCs w:val="18"/>
        </w:rPr>
        <w:t>Which of the following identifiers are valid? Which are Java keywords?</w:t>
      </w:r>
    </w:p>
    <w:p w14:paraId="443C0D76" w14:textId="77777777" w:rsidR="007F3609" w:rsidRPr="0015506A" w:rsidRDefault="007F3609" w:rsidP="004A2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5506A">
        <w:rPr>
          <w:rFonts w:ascii="Courier New" w:hAnsi="Courier New" w:cs="Courier New"/>
          <w:color w:val="000000"/>
          <w:sz w:val="24"/>
          <w:szCs w:val="24"/>
        </w:rPr>
        <w:t>miles, Test, a++, 4#R, $4, #44, apps</w:t>
      </w:r>
    </w:p>
    <w:p w14:paraId="4EDD2F59" w14:textId="77777777" w:rsidR="007F3609" w:rsidRDefault="007F3609" w:rsidP="004A2E5A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15506A">
        <w:rPr>
          <w:rFonts w:ascii="Courier New" w:hAnsi="Courier New" w:cs="Courier New"/>
          <w:color w:val="000000"/>
          <w:sz w:val="24"/>
          <w:szCs w:val="24"/>
        </w:rPr>
        <w:t>class, int, x</w:t>
      </w:r>
    </w:p>
    <w:p w14:paraId="166E4E1D" w14:textId="77777777" w:rsidR="00FA7DE6" w:rsidRDefault="00FA7DE6" w:rsidP="004A2E5A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14:paraId="20B76DC7" w14:textId="77777777" w:rsidR="00FA7DE6" w:rsidRDefault="00FA7DE6" w:rsidP="004A2E5A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Valid are: miles, Test, $4, apps</w:t>
      </w:r>
      <w:r w:rsidR="00D15DA1">
        <w:rPr>
          <w:rFonts w:ascii="Courier New" w:hAnsi="Courier New" w:cs="Courier New"/>
          <w:color w:val="000000"/>
          <w:sz w:val="24"/>
          <w:szCs w:val="24"/>
        </w:rPr>
        <w:t>, x</w:t>
      </w:r>
    </w:p>
    <w:p w14:paraId="37FB2A75" w14:textId="77777777" w:rsidR="00FA7DE6" w:rsidRPr="0015506A" w:rsidRDefault="00FA7DE6" w:rsidP="004A2E5A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Java Keywords are: class, int </w:t>
      </w:r>
    </w:p>
    <w:p w14:paraId="3998A910" w14:textId="22A3B9B9" w:rsidR="007B0981" w:rsidRDefault="00212CD8" w:rsidP="007B0981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DF43EB" wp14:editId="5BDC0474">
                <wp:simplePos x="0" y="0"/>
                <wp:positionH relativeFrom="column">
                  <wp:posOffset>4191635</wp:posOffset>
                </wp:positionH>
                <wp:positionV relativeFrom="page">
                  <wp:posOffset>1475740</wp:posOffset>
                </wp:positionV>
                <wp:extent cx="1096645" cy="306705"/>
                <wp:effectExtent l="102235" t="104140" r="121920" b="147955"/>
                <wp:wrapNone/>
                <wp:docPr id="2" name="Double Bracke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645" cy="306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EB1FF3" w14:textId="77777777" w:rsidR="00766492" w:rsidRPr="00034555" w:rsidRDefault="00BB1D7C" w:rsidP="0076649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0.5</w:t>
                            </w:r>
                            <w:r w:rsidR="00766492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43EB" id="Double Bracket 8" o:spid="_x0000_s1042" type="#_x0000_t185" style="position:absolute;margin-left:330.05pt;margin-top:116.2pt;width:86.35pt;height:2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" strokecolor="black [3200]" strokeweight="2pt">
                <v:shadow on="t" opacity="24903f" origin=",.5" offset="0,20000emu"/>
                <v:textbox>
                  <w:txbxContent>
                    <w:p w14:paraId="73EB1FF3" w14:textId="77777777" w:rsidR="00766492" w:rsidRPr="00034555" w:rsidRDefault="00BB1D7C" w:rsidP="00766492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0.5</w:t>
                      </w:r>
                      <w:r w:rsidR="00766492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9984" behindDoc="0" locked="0" layoutInCell="1" allowOverlap="1" wp14:anchorId="6A3D484A" wp14:editId="392ACBEF">
                <wp:simplePos x="0" y="0"/>
                <wp:positionH relativeFrom="page">
                  <wp:posOffset>478790</wp:posOffset>
                </wp:positionH>
                <wp:positionV relativeFrom="margin">
                  <wp:posOffset>-8255</wp:posOffset>
                </wp:positionV>
                <wp:extent cx="1336675" cy="7593965"/>
                <wp:effectExtent l="0" t="0" r="8890" b="19050"/>
                <wp:wrapSquare wrapText="largest"/>
                <wp:docPr id="25" name="Text Box 25" descr="Sideb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6675" cy="759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52C30" w14:textId="77777777" w:rsidR="000D4C6B" w:rsidRDefault="000D4C6B" w:rsidP="000D4C6B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632CEBED" w14:textId="77777777" w:rsidR="000D4C6B" w:rsidRDefault="007F3609" w:rsidP="007F3609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Identify and fixing the errors in Java program</w:t>
                            </w:r>
                          </w:p>
                          <w:p w14:paraId="4D63CFAB" w14:textId="77777777" w:rsidR="00FB3FB6" w:rsidRDefault="00FB3FB6" w:rsidP="00FB3FB6"/>
                          <w:p w14:paraId="0922B488" w14:textId="77777777" w:rsidR="00FB3FB6" w:rsidRDefault="00FB3FB6" w:rsidP="00FB3FB6"/>
                          <w:p w14:paraId="13747DFB" w14:textId="77777777" w:rsidR="00FB3FB6" w:rsidRDefault="00FB3FB6" w:rsidP="00FB3FB6"/>
                          <w:p w14:paraId="7711BEFA" w14:textId="77777777" w:rsidR="00FB3FB6" w:rsidRDefault="00FB3FB6" w:rsidP="00FB3FB6"/>
                          <w:p w14:paraId="7ED870E1" w14:textId="77777777" w:rsidR="00FB3FB6" w:rsidRDefault="00FB3FB6" w:rsidP="00FB3FB6"/>
                          <w:p w14:paraId="506F75E0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6A3D484A" id="Text Box 25" o:spid="_x0000_s1043" type="#_x0000_t202" alt="Sidebar" style="position:absolute;margin-left:37.7pt;margin-top:-.6pt;width:105.25pt;height:597.95pt;z-index:251689984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" filled="f" stroked="f" strokeweight=".5pt">
                <v:path arrowok="t"/>
                <v:textbox inset="3.6pt,0,3.6pt,0">
                  <w:txbxContent>
                    <w:p w14:paraId="0D752C30" w14:textId="77777777" w:rsidR="000D4C6B" w:rsidRDefault="000D4C6B" w:rsidP="000D4C6B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632CEBED" w14:textId="77777777" w:rsidR="000D4C6B" w:rsidRDefault="007F3609" w:rsidP="007F3609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Identify and fixing the errors in Java program</w:t>
                      </w:r>
                    </w:p>
                    <w:p w14:paraId="4D63CFAB" w14:textId="77777777" w:rsidR="00FB3FB6" w:rsidRDefault="00FB3FB6" w:rsidP="00FB3FB6"/>
                    <w:p w14:paraId="0922B488" w14:textId="77777777" w:rsidR="00FB3FB6" w:rsidRDefault="00FB3FB6" w:rsidP="00FB3FB6"/>
                    <w:p w14:paraId="13747DFB" w14:textId="77777777" w:rsidR="00FB3FB6" w:rsidRDefault="00FB3FB6" w:rsidP="00FB3FB6"/>
                    <w:p w14:paraId="7711BEFA" w14:textId="77777777" w:rsidR="00FB3FB6" w:rsidRDefault="00FB3FB6" w:rsidP="00FB3FB6"/>
                    <w:p w14:paraId="7ED870E1" w14:textId="77777777" w:rsidR="00FB3FB6" w:rsidRDefault="00FB3FB6" w:rsidP="00FB3FB6"/>
                    <w:p w14:paraId="506F75E0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7B0981">
        <w:t>Question Six</w:t>
      </w:r>
    </w:p>
    <w:p w14:paraId="309AAD7F" w14:textId="77777777" w:rsidR="007F3609" w:rsidRDefault="007F3609" w:rsidP="007F3609">
      <w:pPr>
        <w:spacing w:after="0"/>
        <w:rPr>
          <w:color w:val="595959" w:themeColor="text1" w:themeTint="A6"/>
          <w:kern w:val="20"/>
          <w:sz w:val="24"/>
          <w:szCs w:val="24"/>
        </w:rPr>
      </w:pPr>
      <w:r w:rsidRPr="00C32600">
        <w:rPr>
          <w:color w:val="595959" w:themeColor="text1" w:themeTint="A6"/>
          <w:kern w:val="20"/>
          <w:sz w:val="24"/>
          <w:szCs w:val="24"/>
        </w:rPr>
        <w:t>Identify and fix the errors in the following Java program</w:t>
      </w:r>
    </w:p>
    <w:p w14:paraId="41124515" w14:textId="74F118EF" w:rsidR="007C283A" w:rsidRPr="00C32600" w:rsidRDefault="007C283A" w:rsidP="007F3609">
      <w:pPr>
        <w:spacing w:after="0"/>
        <w:rPr>
          <w:color w:val="595959" w:themeColor="text1" w:themeTint="A6"/>
          <w:kern w:val="20"/>
          <w:sz w:val="24"/>
          <w:szCs w:val="24"/>
        </w:rPr>
      </w:pPr>
      <w:r>
        <w:rPr>
          <w:color w:val="595959" w:themeColor="text1" w:themeTint="A6"/>
          <w:kern w:val="20"/>
          <w:sz w:val="24"/>
          <w:szCs w:val="24"/>
        </w:rPr>
        <w:t>//create space between public , class , Test</w:t>
      </w:r>
    </w:p>
    <w:p w14:paraId="38FE9D15" w14:textId="77777777" w:rsidR="0048172F" w:rsidRDefault="0048172F" w:rsidP="0048172F">
      <w:pPr>
        <w:spacing w:after="0" w:line="240" w:lineRule="auto"/>
        <w:rPr>
          <w:rFonts w:ascii="Monaco" w:hAnsi="Monaco" w:cs="Times New Roman"/>
          <w:color w:val="000000"/>
          <w:sz w:val="17"/>
          <w:szCs w:val="17"/>
          <w:lang w:eastAsia="en-US"/>
        </w:rPr>
      </w:pPr>
      <w:r w:rsidRPr="0048172F">
        <w:rPr>
          <w:rFonts w:ascii="Monaco" w:hAnsi="Monaco" w:cs="Times New Roman"/>
          <w:color w:val="931A68"/>
          <w:sz w:val="17"/>
          <w:szCs w:val="17"/>
          <w:lang w:eastAsia="en-US"/>
        </w:rPr>
        <w:t>public</w:t>
      </w:r>
      <w:r w:rsidRPr="0048172F">
        <w:rPr>
          <w:rFonts w:ascii="Monaco" w:hAnsi="Monaco" w:cs="Times New Roman"/>
          <w:color w:val="000000"/>
          <w:sz w:val="17"/>
          <w:szCs w:val="17"/>
          <w:lang w:eastAsia="en-US"/>
        </w:rPr>
        <w:t xml:space="preserve"> </w:t>
      </w:r>
      <w:r w:rsidRPr="0048172F">
        <w:rPr>
          <w:rFonts w:ascii="Monaco" w:hAnsi="Monaco" w:cs="Times New Roman"/>
          <w:color w:val="931A68"/>
          <w:sz w:val="17"/>
          <w:szCs w:val="17"/>
          <w:lang w:eastAsia="en-US"/>
        </w:rPr>
        <w:t>class</w:t>
      </w:r>
      <w:r w:rsidRPr="0048172F">
        <w:rPr>
          <w:rFonts w:ascii="Monaco" w:hAnsi="Monaco" w:cs="Times New Roman"/>
          <w:color w:val="000000"/>
          <w:sz w:val="17"/>
          <w:szCs w:val="17"/>
          <w:lang w:eastAsia="en-US"/>
        </w:rPr>
        <w:t xml:space="preserve"> Test {</w:t>
      </w:r>
    </w:p>
    <w:p w14:paraId="60566EA6" w14:textId="6EDFD0CF" w:rsidR="007C283A" w:rsidRPr="0048172F" w:rsidRDefault="007C283A" w:rsidP="0048172F">
      <w:pPr>
        <w:spacing w:after="0" w:line="240" w:lineRule="auto"/>
        <w:rPr>
          <w:rFonts w:ascii="Monaco" w:hAnsi="Monaco" w:cs="Times New Roman"/>
          <w:color w:val="931A68"/>
          <w:sz w:val="17"/>
          <w:szCs w:val="17"/>
          <w:lang w:eastAsia="en-US"/>
        </w:rPr>
      </w:pPr>
      <w:r>
        <w:rPr>
          <w:rFonts w:ascii="Monaco" w:hAnsi="Monaco" w:cs="Times New Roman"/>
          <w:color w:val="000000"/>
          <w:sz w:val="17"/>
          <w:szCs w:val="17"/>
          <w:lang w:eastAsia="en-US"/>
        </w:rPr>
        <w:tab/>
        <w:t>//create space between public , static , void</w:t>
      </w:r>
    </w:p>
    <w:p w14:paraId="1ADCEE19" w14:textId="77777777" w:rsidR="0048172F" w:rsidRDefault="0048172F" w:rsidP="0048172F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48172F">
        <w:rPr>
          <w:rFonts w:ascii="Monaco" w:hAnsi="Monaco" w:cs="Times New Roman"/>
          <w:color w:val="931A68"/>
          <w:sz w:val="17"/>
          <w:szCs w:val="17"/>
          <w:lang w:eastAsia="en-US"/>
        </w:rPr>
        <w:t>public</w:t>
      </w: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</w:t>
      </w:r>
      <w:r w:rsidRPr="0048172F">
        <w:rPr>
          <w:rFonts w:ascii="Monaco" w:hAnsi="Monaco" w:cs="Times New Roman"/>
          <w:color w:val="931A68"/>
          <w:sz w:val="17"/>
          <w:szCs w:val="17"/>
          <w:lang w:eastAsia="en-US"/>
        </w:rPr>
        <w:t>static</w:t>
      </w: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</w:t>
      </w:r>
      <w:r w:rsidRPr="0048172F">
        <w:rPr>
          <w:rFonts w:ascii="Monaco" w:hAnsi="Monaco" w:cs="Times New Roman"/>
          <w:color w:val="931A68"/>
          <w:sz w:val="17"/>
          <w:szCs w:val="17"/>
          <w:lang w:eastAsia="en-US"/>
        </w:rPr>
        <w:t>void</w:t>
      </w: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main(String[] </w:t>
      </w:r>
      <w:r w:rsidRPr="0048172F">
        <w:rPr>
          <w:rFonts w:ascii="Monaco" w:hAnsi="Monaco" w:cs="Times New Roman"/>
          <w:color w:val="7E504F"/>
          <w:sz w:val="17"/>
          <w:szCs w:val="17"/>
          <w:lang w:eastAsia="en-US"/>
        </w:rPr>
        <w:t>args</w:t>
      </w: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>) {</w:t>
      </w:r>
    </w:p>
    <w:p w14:paraId="1B5A94BB" w14:textId="4AA5EC78" w:rsidR="007C283A" w:rsidRPr="0048172F" w:rsidRDefault="007C283A" w:rsidP="0048172F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>
        <w:rPr>
          <w:rFonts w:ascii="Monaco" w:hAnsi="Monaco" w:cs="Times New Roman"/>
          <w:color w:val="auto"/>
          <w:sz w:val="17"/>
          <w:szCs w:val="17"/>
          <w:lang w:eastAsia="en-US"/>
        </w:rPr>
        <w:tab/>
        <w:t>//K is not declare and initialize so we need to declare and initialize</w:t>
      </w:r>
    </w:p>
    <w:p w14:paraId="28A6E2CA" w14:textId="77777777" w:rsidR="0048172F" w:rsidRDefault="0048172F" w:rsidP="0048172F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48172F">
        <w:rPr>
          <w:rFonts w:ascii="Monaco" w:hAnsi="Monaco" w:cs="Times New Roman"/>
          <w:color w:val="931A68"/>
          <w:sz w:val="17"/>
          <w:szCs w:val="17"/>
          <w:lang w:eastAsia="en-US"/>
        </w:rPr>
        <w:t>int</w:t>
      </w: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</w:t>
      </w:r>
      <w:r w:rsidRPr="0048172F">
        <w:rPr>
          <w:rFonts w:ascii="Monaco" w:hAnsi="Monaco" w:cs="Times New Roman"/>
          <w:color w:val="7E504F"/>
          <w:sz w:val="17"/>
          <w:szCs w:val="17"/>
          <w:lang w:eastAsia="en-US"/>
        </w:rPr>
        <w:t>k</w:t>
      </w:r>
      <w:r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= 0</w:t>
      </w: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>;</w:t>
      </w:r>
    </w:p>
    <w:p w14:paraId="5A6DA0B8" w14:textId="3ABB869D" w:rsidR="007C283A" w:rsidRPr="0048172F" w:rsidRDefault="007C283A" w:rsidP="0048172F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>
        <w:rPr>
          <w:rFonts w:ascii="Monaco" w:hAnsi="Monaco" w:cs="Times New Roman"/>
          <w:color w:val="auto"/>
          <w:sz w:val="17"/>
          <w:szCs w:val="17"/>
          <w:lang w:eastAsia="en-US"/>
        </w:rPr>
        <w:tab/>
        <w:t>//create space between int , i</w:t>
      </w:r>
    </w:p>
    <w:p w14:paraId="25573195" w14:textId="77777777" w:rsidR="0048172F" w:rsidRPr="0048172F" w:rsidRDefault="0048172F" w:rsidP="0048172F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48172F">
        <w:rPr>
          <w:rFonts w:ascii="Monaco" w:hAnsi="Monaco" w:cs="Times New Roman"/>
          <w:color w:val="931A68"/>
          <w:sz w:val="17"/>
          <w:szCs w:val="17"/>
          <w:lang w:eastAsia="en-US"/>
        </w:rPr>
        <w:t>int</w:t>
      </w: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</w:t>
      </w:r>
      <w:r w:rsidRPr="0048172F">
        <w:rPr>
          <w:rFonts w:ascii="Monaco" w:hAnsi="Monaco" w:cs="Times New Roman"/>
          <w:color w:val="7E504F"/>
          <w:sz w:val="17"/>
          <w:szCs w:val="17"/>
          <w:lang w:eastAsia="en-US"/>
        </w:rPr>
        <w:t>i</w:t>
      </w: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= </w:t>
      </w:r>
      <w:r w:rsidRPr="0048172F">
        <w:rPr>
          <w:rFonts w:ascii="Monaco" w:hAnsi="Monaco" w:cs="Times New Roman"/>
          <w:color w:val="7E504F"/>
          <w:sz w:val="17"/>
          <w:szCs w:val="17"/>
          <w:lang w:eastAsia="en-US"/>
        </w:rPr>
        <w:t>k</w:t>
      </w:r>
      <w:bookmarkStart w:id="2" w:name="_GoBack"/>
      <w:bookmarkEnd w:id="2"/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 xml:space="preserve"> + 2;</w:t>
      </w:r>
    </w:p>
    <w:p w14:paraId="1D15DE93" w14:textId="77777777" w:rsidR="0048172F" w:rsidRPr="0048172F" w:rsidRDefault="0048172F" w:rsidP="0048172F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ab/>
      </w: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ab/>
        <w:t>System.</w:t>
      </w:r>
      <w:r w:rsidRPr="0048172F">
        <w:rPr>
          <w:rFonts w:ascii="Monaco" w:hAnsi="Monaco" w:cs="Times New Roman"/>
          <w:color w:val="0326CC"/>
          <w:sz w:val="17"/>
          <w:szCs w:val="17"/>
          <w:lang w:eastAsia="en-US"/>
        </w:rPr>
        <w:t>out</w:t>
      </w: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>.println(</w:t>
      </w:r>
      <w:r w:rsidRPr="0048172F">
        <w:rPr>
          <w:rFonts w:ascii="Monaco" w:hAnsi="Monaco" w:cs="Times New Roman"/>
          <w:color w:val="7E504F"/>
          <w:sz w:val="17"/>
          <w:szCs w:val="17"/>
          <w:lang w:eastAsia="en-US"/>
        </w:rPr>
        <w:t>i</w:t>
      </w: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>);</w:t>
      </w:r>
    </w:p>
    <w:p w14:paraId="6B085EC7" w14:textId="77777777" w:rsidR="0048172F" w:rsidRPr="0048172F" w:rsidRDefault="0048172F" w:rsidP="0048172F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ab/>
        <w:t>}</w:t>
      </w:r>
    </w:p>
    <w:p w14:paraId="3B28ED08" w14:textId="77777777" w:rsidR="0048172F" w:rsidRPr="0048172F" w:rsidRDefault="0048172F" w:rsidP="0048172F">
      <w:pPr>
        <w:spacing w:after="0" w:line="240" w:lineRule="auto"/>
        <w:rPr>
          <w:rFonts w:ascii="Monaco" w:hAnsi="Monaco" w:cs="Times New Roman"/>
          <w:color w:val="auto"/>
          <w:sz w:val="17"/>
          <w:szCs w:val="17"/>
          <w:lang w:eastAsia="en-US"/>
        </w:rPr>
      </w:pPr>
      <w:r w:rsidRPr="0048172F">
        <w:rPr>
          <w:rFonts w:ascii="Monaco" w:hAnsi="Monaco" w:cs="Times New Roman"/>
          <w:color w:val="auto"/>
          <w:sz w:val="17"/>
          <w:szCs w:val="17"/>
          <w:lang w:eastAsia="en-US"/>
        </w:rPr>
        <w:t>}</w:t>
      </w:r>
    </w:p>
    <w:p w14:paraId="2C1A25BF" w14:textId="77777777" w:rsidR="007F3609" w:rsidRDefault="007F3609" w:rsidP="007F3609">
      <w:pPr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7F3609" w:rsidSect="00FF1824">
      <w:headerReference w:type="default" r:id="rId12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BDDFB" w14:textId="77777777" w:rsidR="00C46680" w:rsidRDefault="00C46680">
      <w:pPr>
        <w:spacing w:after="0" w:line="240" w:lineRule="auto"/>
      </w:pPr>
      <w:r>
        <w:separator/>
      </w:r>
    </w:p>
    <w:p w14:paraId="7D7FEEA0" w14:textId="77777777" w:rsidR="00C46680" w:rsidRDefault="00C46680"/>
    <w:p w14:paraId="2FF2677D" w14:textId="77777777" w:rsidR="00C46680" w:rsidRDefault="00C46680"/>
  </w:endnote>
  <w:endnote w:type="continuationSeparator" w:id="0">
    <w:p w14:paraId="1656D39A" w14:textId="77777777" w:rsidR="00C46680" w:rsidRDefault="00C46680">
      <w:pPr>
        <w:spacing w:after="0" w:line="240" w:lineRule="auto"/>
      </w:pPr>
      <w:r>
        <w:continuationSeparator/>
      </w:r>
    </w:p>
    <w:p w14:paraId="1C007F35" w14:textId="77777777" w:rsidR="00C46680" w:rsidRDefault="00C46680"/>
    <w:p w14:paraId="5A1CE570" w14:textId="77777777" w:rsidR="00C46680" w:rsidRDefault="00C466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SansTypewriterSt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A425A" w14:textId="77777777" w:rsidR="00C46680" w:rsidRDefault="00C46680">
      <w:pPr>
        <w:spacing w:after="0" w:line="240" w:lineRule="auto"/>
      </w:pPr>
      <w:r>
        <w:separator/>
      </w:r>
    </w:p>
    <w:p w14:paraId="6110248D" w14:textId="77777777" w:rsidR="00C46680" w:rsidRDefault="00C46680"/>
    <w:p w14:paraId="4357155B" w14:textId="77777777" w:rsidR="00C46680" w:rsidRDefault="00C46680"/>
  </w:footnote>
  <w:footnote w:type="continuationSeparator" w:id="0">
    <w:p w14:paraId="3758EF41" w14:textId="77777777" w:rsidR="00C46680" w:rsidRDefault="00C46680">
      <w:pPr>
        <w:spacing w:after="0" w:line="240" w:lineRule="auto"/>
      </w:pPr>
      <w:r>
        <w:continuationSeparator/>
      </w:r>
    </w:p>
    <w:p w14:paraId="69DF5805" w14:textId="77777777" w:rsidR="00C46680" w:rsidRDefault="00C46680"/>
    <w:p w14:paraId="384095A1" w14:textId="77777777" w:rsidR="00C46680" w:rsidRDefault="00C4668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88"/>
      <w:gridCol w:w="288"/>
      <w:gridCol w:w="8424"/>
    </w:tblGrid>
    <w:tr w:rsidR="00496101" w14:paraId="53D458CA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2B4F9B65" w14:textId="77777777" w:rsidR="00496101" w:rsidRDefault="00496101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28094337" w14:textId="77777777" w:rsidR="00496101" w:rsidRDefault="00496101"/>
      </w:tc>
      <w:tc>
        <w:tcPr>
          <w:tcW w:w="8424" w:type="dxa"/>
          <w:vAlign w:val="bottom"/>
        </w:tcPr>
        <w:p w14:paraId="06646070" w14:textId="77777777" w:rsidR="00496101" w:rsidRDefault="00496101">
          <w:pPr>
            <w:pStyle w:val="InfoHeading"/>
          </w:pPr>
        </w:p>
      </w:tc>
    </w:tr>
    <w:tr w:rsidR="00496101" w14:paraId="61C29761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45F2EC1" w14:textId="77777777" w:rsidR="00496101" w:rsidRDefault="00496101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22914EC6" w14:textId="77777777" w:rsidR="00496101" w:rsidRDefault="00496101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3B87BF4C" w14:textId="77777777" w:rsidR="00496101" w:rsidRDefault="00496101">
          <w:pPr>
            <w:pStyle w:val="Header"/>
          </w:pPr>
        </w:p>
      </w:tc>
    </w:tr>
  </w:tbl>
  <w:p w14:paraId="01365D1A" w14:textId="77777777" w:rsidR="00496101" w:rsidRDefault="0049610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B4D50" w14:textId="77777777" w:rsidR="00966585" w:rsidRDefault="00966585" w:rsidP="00966585"/>
  <w:p w14:paraId="2CA1D170" w14:textId="12A2C8C9" w:rsidR="00966585" w:rsidRDefault="00E56E61" w:rsidP="00E56E61">
    <w:pPr>
      <w:ind w:left="-1843"/>
    </w:pPr>
    <w:r w:rsidRPr="002C4077">
      <w:rPr>
        <w:b/>
        <w:bCs/>
        <w:i/>
        <w:iCs/>
      </w:rPr>
      <w:t>College of Computing and Informatics</w:t>
    </w:r>
    <w:r w:rsidR="00212CD8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486F9E6" wp14:editId="1B8D3123">
              <wp:simplePos x="0" y="0"/>
              <wp:positionH relativeFrom="column">
                <wp:posOffset>-875665</wp:posOffset>
              </wp:positionH>
              <wp:positionV relativeFrom="paragraph">
                <wp:posOffset>-8463915</wp:posOffset>
              </wp:positionV>
              <wp:extent cx="7086600" cy="0"/>
              <wp:effectExtent l="102235" t="95885" r="113665" b="145415"/>
              <wp:wrapNone/>
              <wp:docPr id="1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>
                        <a:outerShdw blurRad="635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80C88" id="Straight Connector 6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68.95pt,-666.4pt" to="489.05pt,-66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" strokecolor="#4f81bd" strokeweight="2pt">
              <v:shadow on="t" opacity="24903f" origin=",.5" offset="0,20000emu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88"/>
      <w:gridCol w:w="288"/>
      <w:gridCol w:w="8424"/>
    </w:tblGrid>
    <w:tr w:rsidR="00496101" w14:paraId="42B901C2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4C595F11" w14:textId="77777777" w:rsidR="00496101" w:rsidRDefault="00462A92">
          <w:pPr>
            <w:pStyle w:val="Page"/>
          </w:pPr>
          <w:r>
            <w:t xml:space="preserve">Pg. </w:t>
          </w:r>
          <w:r w:rsidR="00FF1824">
            <w:fldChar w:fldCharType="begin"/>
          </w:r>
          <w:r>
            <w:instrText xml:space="preserve"> Page \# 0# </w:instrText>
          </w:r>
          <w:r w:rsidR="00FF1824">
            <w:fldChar w:fldCharType="separate"/>
          </w:r>
          <w:r w:rsidR="00212CD8">
            <w:t>10</w:t>
          </w:r>
          <w:r w:rsidR="00FF1824">
            <w:fldChar w:fldCharType="end"/>
          </w:r>
        </w:p>
      </w:tc>
      <w:tc>
        <w:tcPr>
          <w:tcW w:w="288" w:type="dxa"/>
          <w:vAlign w:val="bottom"/>
        </w:tcPr>
        <w:p w14:paraId="1BA0FA53" w14:textId="77777777" w:rsidR="00496101" w:rsidRDefault="00496101"/>
      </w:tc>
      <w:tc>
        <w:tcPr>
          <w:tcW w:w="8424" w:type="dxa"/>
          <w:vAlign w:val="bottom"/>
        </w:tcPr>
        <w:p w14:paraId="09B01241" w14:textId="77777777" w:rsidR="00496101" w:rsidRDefault="00FF1824">
          <w:pPr>
            <w:pStyle w:val="InfoHeading"/>
          </w:pPr>
          <w:r>
            <w:fldChar w:fldCharType="begin"/>
          </w:r>
          <w:r w:rsidR="00462A92">
            <w:instrText xml:space="preserve"> If </w:instrText>
          </w:r>
          <w:fldSimple w:instr=" STYLEREF “Heading 1”  ">
            <w:r w:rsidR="00212CD8">
              <w:rPr>
                <w:noProof/>
              </w:rPr>
              <w:instrText>Question Six</w:instrText>
            </w:r>
          </w:fldSimple>
          <w:r w:rsidR="00462A92">
            <w:instrText>&lt;&gt; “Error*” “</w:instrText>
          </w:r>
          <w:fldSimple w:instr=" STYLEREF “Heading 1” ">
            <w:r w:rsidR="00212CD8">
              <w:rPr>
                <w:noProof/>
              </w:rPr>
              <w:instrText>Question Six</w:instrText>
            </w:r>
          </w:fldSimple>
          <w:r>
            <w:fldChar w:fldCharType="separate"/>
          </w:r>
          <w:r w:rsidR="00212CD8">
            <w:rPr>
              <w:noProof/>
            </w:rPr>
            <w:t>Question Six</w:t>
          </w:r>
          <w:r>
            <w:fldChar w:fldCharType="end"/>
          </w:r>
        </w:p>
      </w:tc>
    </w:tr>
    <w:tr w:rsidR="00496101" w14:paraId="6AAA6D50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4E854784" w14:textId="77777777" w:rsidR="00496101" w:rsidRDefault="00496101">
          <w:pPr>
            <w:rPr>
              <w:sz w:val="10"/>
            </w:rPr>
          </w:pPr>
        </w:p>
      </w:tc>
      <w:tc>
        <w:tcPr>
          <w:tcW w:w="288" w:type="dxa"/>
        </w:tcPr>
        <w:p w14:paraId="6A157D33" w14:textId="77777777" w:rsidR="00496101" w:rsidRDefault="00496101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5570FD18" w14:textId="77777777" w:rsidR="00496101" w:rsidRDefault="00496101">
          <w:pPr>
            <w:rPr>
              <w:sz w:val="10"/>
            </w:rPr>
          </w:pPr>
        </w:p>
      </w:tc>
    </w:tr>
  </w:tbl>
  <w:p w14:paraId="27308FF9" w14:textId="77777777" w:rsidR="00496101" w:rsidRDefault="0049610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2975167F"/>
    <w:multiLevelType w:val="hybridMultilevel"/>
    <w:tmpl w:val="D74E5AF2"/>
    <w:lvl w:ilvl="0" w:tplc="8D1626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40D96"/>
    <w:multiLevelType w:val="hybridMultilevel"/>
    <w:tmpl w:val="9D6232C0"/>
    <w:lvl w:ilvl="0" w:tplc="BAE46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A1F07A3"/>
    <w:multiLevelType w:val="hybridMultilevel"/>
    <w:tmpl w:val="A1282E46"/>
    <w:lvl w:ilvl="0" w:tplc="E7100ECA">
      <w:start w:val="1"/>
      <w:numFmt w:val="bullet"/>
      <w:lvlText w:val=""/>
      <w:lvlJc w:val="left"/>
      <w:pPr>
        <w:ind w:left="4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44EE13B5"/>
    <w:multiLevelType w:val="hybridMultilevel"/>
    <w:tmpl w:val="839EE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B3BC2"/>
    <w:multiLevelType w:val="hybridMultilevel"/>
    <w:tmpl w:val="2A6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11057"/>
    <w:multiLevelType w:val="hybridMultilevel"/>
    <w:tmpl w:val="74381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0E"/>
    <w:rsid w:val="0000684D"/>
    <w:rsid w:val="00014E5E"/>
    <w:rsid w:val="00021E60"/>
    <w:rsid w:val="00034555"/>
    <w:rsid w:val="000530C6"/>
    <w:rsid w:val="000D22A0"/>
    <w:rsid w:val="000D4C6B"/>
    <w:rsid w:val="0011064A"/>
    <w:rsid w:val="001779AF"/>
    <w:rsid w:val="001B1FCA"/>
    <w:rsid w:val="001B698D"/>
    <w:rsid w:val="00206680"/>
    <w:rsid w:val="002110F4"/>
    <w:rsid w:val="00212CD8"/>
    <w:rsid w:val="00220A28"/>
    <w:rsid w:val="002219CC"/>
    <w:rsid w:val="00264BFB"/>
    <w:rsid w:val="002B7A24"/>
    <w:rsid w:val="00353412"/>
    <w:rsid w:val="00387759"/>
    <w:rsid w:val="00391485"/>
    <w:rsid w:val="0042146F"/>
    <w:rsid w:val="00421AE2"/>
    <w:rsid w:val="004255BA"/>
    <w:rsid w:val="00462A92"/>
    <w:rsid w:val="0048172F"/>
    <w:rsid w:val="004840C2"/>
    <w:rsid w:val="00496101"/>
    <w:rsid w:val="004A2E5A"/>
    <w:rsid w:val="004B7324"/>
    <w:rsid w:val="004D2E64"/>
    <w:rsid w:val="00511B33"/>
    <w:rsid w:val="00517329"/>
    <w:rsid w:val="00542A84"/>
    <w:rsid w:val="0058689F"/>
    <w:rsid w:val="005C3A69"/>
    <w:rsid w:val="006301F4"/>
    <w:rsid w:val="006B390A"/>
    <w:rsid w:val="006D608E"/>
    <w:rsid w:val="00766492"/>
    <w:rsid w:val="00777CE7"/>
    <w:rsid w:val="007B0981"/>
    <w:rsid w:val="007C0601"/>
    <w:rsid w:val="007C283A"/>
    <w:rsid w:val="007E0D01"/>
    <w:rsid w:val="007E33D4"/>
    <w:rsid w:val="007F3609"/>
    <w:rsid w:val="00810F67"/>
    <w:rsid w:val="00822BAC"/>
    <w:rsid w:val="0082435D"/>
    <w:rsid w:val="00850687"/>
    <w:rsid w:val="00852438"/>
    <w:rsid w:val="008851D1"/>
    <w:rsid w:val="00886CC4"/>
    <w:rsid w:val="00896F07"/>
    <w:rsid w:val="008B2055"/>
    <w:rsid w:val="008D6493"/>
    <w:rsid w:val="008F4F46"/>
    <w:rsid w:val="008F6046"/>
    <w:rsid w:val="009611F3"/>
    <w:rsid w:val="00966585"/>
    <w:rsid w:val="00967D04"/>
    <w:rsid w:val="00986F59"/>
    <w:rsid w:val="009B0716"/>
    <w:rsid w:val="009B4905"/>
    <w:rsid w:val="009C6854"/>
    <w:rsid w:val="009C6EFB"/>
    <w:rsid w:val="00A24678"/>
    <w:rsid w:val="00A424A0"/>
    <w:rsid w:val="00A637E1"/>
    <w:rsid w:val="00A73406"/>
    <w:rsid w:val="00A943DE"/>
    <w:rsid w:val="00AB02C3"/>
    <w:rsid w:val="00AB1146"/>
    <w:rsid w:val="00AC4254"/>
    <w:rsid w:val="00B40EAC"/>
    <w:rsid w:val="00B4269C"/>
    <w:rsid w:val="00B4784E"/>
    <w:rsid w:val="00B916D5"/>
    <w:rsid w:val="00BA6F84"/>
    <w:rsid w:val="00BB1D7C"/>
    <w:rsid w:val="00C32600"/>
    <w:rsid w:val="00C46680"/>
    <w:rsid w:val="00C574A4"/>
    <w:rsid w:val="00C87CB4"/>
    <w:rsid w:val="00CC1DF1"/>
    <w:rsid w:val="00CD4929"/>
    <w:rsid w:val="00D06F75"/>
    <w:rsid w:val="00D111E5"/>
    <w:rsid w:val="00D15DA1"/>
    <w:rsid w:val="00D568E3"/>
    <w:rsid w:val="00D71488"/>
    <w:rsid w:val="00DE230E"/>
    <w:rsid w:val="00E0235E"/>
    <w:rsid w:val="00E37C98"/>
    <w:rsid w:val="00E56E61"/>
    <w:rsid w:val="00E8497B"/>
    <w:rsid w:val="00EF31CB"/>
    <w:rsid w:val="00F05724"/>
    <w:rsid w:val="00F12AC6"/>
    <w:rsid w:val="00F63908"/>
    <w:rsid w:val="00FA7DE6"/>
    <w:rsid w:val="00FB3FB6"/>
    <w:rsid w:val="00FD59E6"/>
    <w:rsid w:val="00FF1824"/>
    <w:rsid w:val="00FF2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E2EC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1824"/>
  </w:style>
  <w:style w:type="paragraph" w:styleId="Heading1">
    <w:name w:val="heading 1"/>
    <w:basedOn w:val="Normal"/>
    <w:next w:val="Normal"/>
    <w:link w:val="Heading1Char"/>
    <w:uiPriority w:val="1"/>
    <w:qFormat/>
    <w:rsid w:val="00FF1824"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FF1824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F1824"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FF1824"/>
    <w:rPr>
      <w:color w:val="EF4623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rsid w:val="00FF1824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rsid w:val="00FF1824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rsid w:val="00FF1824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824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rsid w:val="00FF1824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rsid w:val="00FF1824"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rsid w:val="00FF1824"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rsid w:val="00FF1824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sid w:val="00FF1824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sid w:val="00FF18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824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824"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sid w:val="00FF1824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sid w:val="00FF1824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rsid w:val="00FF1824"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rsid w:val="00FF18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F1824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F1824"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sid w:val="00FF1824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FF1824"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sid w:val="00FF1824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rsid w:val="00FF1824"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sid w:val="00FF1824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rsid w:val="00FF1824"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sid w:val="00FF1824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F1824"/>
  </w:style>
  <w:style w:type="paragraph" w:styleId="ListBullet">
    <w:name w:val="List Bullet"/>
    <w:basedOn w:val="Normal"/>
    <w:uiPriority w:val="1"/>
    <w:unhideWhenUsed/>
    <w:qFormat/>
    <w:rsid w:val="00FF1824"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rsid w:val="00FF1824"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rsid w:val="00FF1824"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rsid w:val="00FF1824"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rsid w:val="00FF1824"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rsid w:val="00FF1824"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rsid w:val="00FF1824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Autospacing="0" w:afterLines="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1824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82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82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824"/>
    <w:rPr>
      <w:b/>
      <w:bCs/>
    </w:rPr>
  </w:style>
  <w:style w:type="table" w:styleId="LightShading">
    <w:name w:val="Light Shading"/>
    <w:basedOn w:val="TableNormal"/>
    <w:uiPriority w:val="60"/>
    <w:rsid w:val="00FF18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rsid w:val="00FF1824"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rsid w:val="00FF1824"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rsid w:val="00FF1824"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ListParagraph">
    <w:name w:val="List Paragraph"/>
    <w:basedOn w:val="Normal"/>
    <w:uiPriority w:val="34"/>
    <w:semiHidden/>
    <w:qFormat/>
    <w:rsid w:val="001B69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1">
    <w:name w:val="p1"/>
    <w:basedOn w:val="Normal"/>
    <w:rsid w:val="00FA7DE6"/>
    <w:pPr>
      <w:spacing w:after="0" w:line="240" w:lineRule="auto"/>
    </w:pPr>
    <w:rPr>
      <w:rFonts w:ascii="Monaco" w:hAnsi="Monaco" w:cs="Times New Roman"/>
      <w:color w:val="auto"/>
      <w:sz w:val="17"/>
      <w:szCs w:val="17"/>
      <w:lang w:eastAsia="en-US"/>
    </w:rPr>
  </w:style>
  <w:style w:type="character" w:customStyle="1" w:styleId="s1">
    <w:name w:val="s1"/>
    <w:basedOn w:val="DefaultParagraphFont"/>
    <w:rsid w:val="00FA7DE6"/>
    <w:rPr>
      <w:color w:val="931A68"/>
    </w:rPr>
  </w:style>
  <w:style w:type="character" w:customStyle="1" w:styleId="s2">
    <w:name w:val="s2"/>
    <w:basedOn w:val="DefaultParagraphFont"/>
    <w:rsid w:val="00FA7DE6"/>
    <w:rPr>
      <w:color w:val="7E504F"/>
    </w:rPr>
  </w:style>
  <w:style w:type="character" w:customStyle="1" w:styleId="s3">
    <w:name w:val="s3"/>
    <w:basedOn w:val="DefaultParagraphFont"/>
    <w:rsid w:val="00FA7DE6"/>
    <w:rPr>
      <w:color w:val="0326CC"/>
    </w:rPr>
  </w:style>
  <w:style w:type="character" w:customStyle="1" w:styleId="s4">
    <w:name w:val="s4"/>
    <w:basedOn w:val="DefaultParagraphFont"/>
    <w:rsid w:val="00FA7DE6"/>
    <w:rPr>
      <w:color w:val="3933FF"/>
    </w:rPr>
  </w:style>
  <w:style w:type="character" w:customStyle="1" w:styleId="apple-tab-span">
    <w:name w:val="apple-tab-span"/>
    <w:basedOn w:val="DefaultParagraphFont"/>
    <w:rsid w:val="00FA7DE6"/>
  </w:style>
  <w:style w:type="paragraph" w:customStyle="1" w:styleId="p2">
    <w:name w:val="p2"/>
    <w:basedOn w:val="Normal"/>
    <w:rsid w:val="0048172F"/>
    <w:pPr>
      <w:spacing w:after="0" w:line="240" w:lineRule="auto"/>
    </w:pPr>
    <w:rPr>
      <w:rFonts w:ascii="Monaco" w:hAnsi="Monaco" w:cs="Times New Roman"/>
      <w:color w:val="auto"/>
      <w:sz w:val="17"/>
      <w:szCs w:val="17"/>
      <w:lang w:eastAsia="en-US"/>
    </w:rPr>
  </w:style>
  <w:style w:type="paragraph" w:customStyle="1" w:styleId="p3">
    <w:name w:val="p3"/>
    <w:basedOn w:val="Normal"/>
    <w:rsid w:val="00C87CB4"/>
    <w:pPr>
      <w:spacing w:after="0" w:line="240" w:lineRule="auto"/>
    </w:pPr>
    <w:rPr>
      <w:rFonts w:ascii="Monaco" w:hAnsi="Monaco" w:cs="Times New Roman"/>
      <w:color w:val="auto"/>
      <w:sz w:val="17"/>
      <w:szCs w:val="17"/>
      <w:lang w:eastAsia="en-US"/>
    </w:rPr>
  </w:style>
  <w:style w:type="paragraph" w:customStyle="1" w:styleId="p4">
    <w:name w:val="p4"/>
    <w:basedOn w:val="Normal"/>
    <w:rsid w:val="00C87CB4"/>
    <w:pPr>
      <w:spacing w:after="0" w:line="240" w:lineRule="auto"/>
    </w:pPr>
    <w:rPr>
      <w:rFonts w:ascii="Monaco" w:hAnsi="Monaco" w:cs="Times New Roman"/>
      <w:color w:val="931A68"/>
      <w:sz w:val="17"/>
      <w:szCs w:val="17"/>
      <w:lang w:eastAsia="en-US"/>
    </w:rPr>
  </w:style>
  <w:style w:type="character" w:customStyle="1" w:styleId="s5">
    <w:name w:val="s5"/>
    <w:basedOn w:val="DefaultParagraphFont"/>
    <w:rsid w:val="00C87CB4"/>
    <w:rPr>
      <w:color w:val="393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me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[Total Mark for this Assignment is 5]</Abstract>
  <CompanyAddress/>
  <CompanyPhone>***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EAF4A-2168-814F-BBC7-DD8D8EF0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C:\Users\alime\AppData\Roaming\Microsoft\Templates\Annual report (Red and Black design).dotx</Template>
  <TotalTime>1</TotalTime>
  <Pages>11</Pages>
  <Words>593</Words>
  <Characters>3384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Student Details: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Deadline: Day 22/10/2017 @ 23:59</dc:subject>
  <dc:creator>Ali Mehdi</dc:creator>
  <cp:keywords/>
  <cp:lastModifiedBy>Prince Patel</cp:lastModifiedBy>
  <cp:revision>2</cp:revision>
  <dcterms:created xsi:type="dcterms:W3CDTF">2017-10-15T17:50:00Z</dcterms:created>
  <dcterms:modified xsi:type="dcterms:W3CDTF">2017-10-15T17:50:00Z</dcterms:modified>
  <cp:contentStatus>ID: ###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