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6ECAA" w14:textId="77777777" w:rsidR="00F05724" w:rsidRDefault="009B0716">
      <w:r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0" wp14:anchorId="4C048A2E" wp14:editId="6535E006">
                <wp:simplePos x="0" y="0"/>
                <wp:positionH relativeFrom="page">
                  <wp:posOffset>460858</wp:posOffset>
                </wp:positionH>
                <wp:positionV relativeFrom="margin">
                  <wp:posOffset>1536903</wp:posOffset>
                </wp:positionV>
                <wp:extent cx="6858000" cy="2091690"/>
                <wp:effectExtent l="0" t="0" r="0" b="3810"/>
                <wp:wrapNone/>
                <wp:docPr id="14" name="Text Box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24"/>
                                <w:szCs w:val="124"/>
                              </w:rPr>
                              <w:alias w:val="Title"/>
                              <w:tag w:val=""/>
                              <w:id w:val="669530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3C640B" w14:textId="77777777" w:rsidR="00496101" w:rsidRPr="00C574A4" w:rsidRDefault="00AB1146" w:rsidP="006E3565">
                                <w:pPr>
                                  <w:pStyle w:val="Title"/>
                                  <w:jc w:val="center"/>
                                  <w:rPr>
                                    <w:sz w:val="124"/>
                                    <w:szCs w:val="124"/>
                                  </w:rPr>
                                </w:pPr>
                                <w:r w:rsidRPr="00C574A4">
                                  <w:rPr>
                                    <w:sz w:val="124"/>
                                    <w:szCs w:val="124"/>
                                  </w:rPr>
                                  <w:t>Assignment</w:t>
                                </w:r>
                                <w:r w:rsidR="006E3565">
                                  <w:rPr>
                                    <w:sz w:val="124"/>
                                    <w:szCs w:val="124"/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p w14:paraId="29D6D782" w14:textId="77777777" w:rsidR="00496101" w:rsidRPr="00517329" w:rsidRDefault="00F13CCF" w:rsidP="001915D0">
                            <w:pPr>
                              <w:pStyle w:val="Subtitle"/>
                              <w:ind w:left="709" w:right="720"/>
                              <w:jc w:val="center"/>
                              <w:rPr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caps w:val="0"/>
                                  <w:color w:val="0070C0"/>
                                  <w:sz w:val="5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Subtitle"/>
                                <w:tag w:val=""/>
                                <w:id w:val="-205553776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="00AB1146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eadline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1915D0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Thursday</w:t>
                                </w:r>
                                <w:r w:rsidR="00C574A4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1A0328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A0328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11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B1FCA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2017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@ 23:59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24"/>
                              </w:rPr>
                              <w:alias w:val="Quote or Abstract"/>
                              <w:tag w:val="Quote or Abstract"/>
                              <w:id w:val="-24796312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32166414" w14:textId="77777777" w:rsidR="00496101" w:rsidRPr="00517329" w:rsidRDefault="00517329" w:rsidP="00D25CFA">
                                <w:pPr>
                                  <w:pStyle w:val="Abstract"/>
                                  <w:spacing w:after="60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</w:pP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 xml:space="preserve">[Total Mark for this Assignment is </w:t>
                                </w:r>
                                <w:r w:rsidR="00D25CFA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5</w:t>
                                </w: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200A228B" w14:textId="77777777" w:rsidR="004B7324" w:rsidRDefault="004B732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48A2E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alt="Report title" style="position:absolute;margin-left:36.3pt;margin-top:121pt;width:540pt;height:164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" o:allowoverlap="f" filled="f" stroked="f">
                <v:textbox inset="0,0,0,0">
                  <w:txbxContent>
                    <w:sdt>
                      <w:sdtPr>
                        <w:rPr>
                          <w:sz w:val="124"/>
                          <w:szCs w:val="124"/>
                        </w:rPr>
                        <w:alias w:val="Title"/>
                        <w:tag w:val=""/>
                        <w:id w:val="66953034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3C640B" w14:textId="77777777" w:rsidR="00496101" w:rsidRPr="00C574A4" w:rsidRDefault="00AB1146" w:rsidP="006E3565">
                          <w:pPr>
                            <w:pStyle w:val="Title"/>
                            <w:jc w:val="center"/>
                            <w:rPr>
                              <w:sz w:val="124"/>
                              <w:szCs w:val="124"/>
                            </w:rPr>
                          </w:pPr>
                          <w:r w:rsidRPr="00C574A4">
                            <w:rPr>
                              <w:sz w:val="124"/>
                              <w:szCs w:val="124"/>
                            </w:rPr>
                            <w:t>Assignment</w:t>
                          </w:r>
                          <w:r w:rsidR="006E3565">
                            <w:rPr>
                              <w:sz w:val="124"/>
                              <w:szCs w:val="124"/>
                            </w:rPr>
                            <w:t xml:space="preserve"> 2</w:t>
                          </w:r>
                        </w:p>
                      </w:sdtContent>
                    </w:sdt>
                    <w:p w14:paraId="29D6D782" w14:textId="77777777" w:rsidR="00496101" w:rsidRPr="00517329" w:rsidRDefault="000C22AA" w:rsidP="001915D0">
                      <w:pPr>
                        <w:pStyle w:val="Subtitle"/>
                        <w:ind w:left="709" w:right="720"/>
                        <w:jc w:val="center"/>
                        <w:rPr>
                          <w:color w:val="0070C0"/>
                        </w:rPr>
                      </w:pPr>
                      <w:sdt>
                        <w:sdtPr>
                          <w:rPr>
                            <w:b w:val="0"/>
                            <w:caps w:val="0"/>
                            <w:color w:val="0070C0"/>
                            <w:sz w:val="5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Subtitle"/>
                          <w:tag w:val=""/>
                          <w:id w:val="-205553776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="00AB1146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eadline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1915D0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Thursday</w:t>
                          </w:r>
                          <w:r w:rsidR="00C574A4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A0328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A0328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11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B1FCA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2017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@ 23:59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000000" w:themeColor="text1"/>
                          <w:sz w:val="36"/>
                          <w:szCs w:val="24"/>
                        </w:rPr>
                        <w:alias w:val="Quote or Abstract"/>
                        <w:tag w:val="Quote or Abstract"/>
                        <w:id w:val="-24796312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32166414" w14:textId="77777777" w:rsidR="00496101" w:rsidRPr="00517329" w:rsidRDefault="00517329" w:rsidP="00D25CFA">
                          <w:pPr>
                            <w:pStyle w:val="Abstract"/>
                            <w:spacing w:after="60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</w:pP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 xml:space="preserve">[Total Mark for this Assignment is </w:t>
                          </w:r>
                          <w:r w:rsidR="00D25CFA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5</w:t>
                          </w: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]</w:t>
                          </w:r>
                        </w:p>
                      </w:sdtContent>
                    </w:sdt>
                    <w:p w14:paraId="200A228B" w14:textId="77777777" w:rsidR="004B7324" w:rsidRDefault="004B7324"/>
                  </w:txbxContent>
                </v:textbox>
                <w10:wrap anchorx="page" anchory="margin"/>
              </v:shape>
            </w:pict>
          </mc:Fallback>
        </mc:AlternateContent>
      </w:r>
      <w:r w:rsidR="00F05724"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5EE033CC" wp14:editId="5A300F58">
                <wp:simplePos x="0" y="0"/>
                <wp:positionH relativeFrom="page">
                  <wp:posOffset>511810</wp:posOffset>
                </wp:positionH>
                <wp:positionV relativeFrom="paragraph">
                  <wp:posOffset>59055</wp:posOffset>
                </wp:positionV>
                <wp:extent cx="6927215" cy="11118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111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937D" w14:textId="77777777" w:rsidR="00D25CFA" w:rsidRDefault="00D25CFA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Computer Programming I </w:t>
                            </w:r>
                          </w:p>
                          <w:p w14:paraId="09D6088B" w14:textId="77777777" w:rsidR="00E8497B" w:rsidRPr="000530C6" w:rsidRDefault="00D25CFA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 140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33CC" id="Text Box 2" o:spid="_x0000_s1027" type="#_x0000_t202" style="position:absolute;margin-left:40.3pt;margin-top:4.65pt;width:545.45pt;height:87.55pt;z-index:25167974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" filled="f" stroked="f">
                <v:textbox>
                  <w:txbxContent>
                    <w:p w14:paraId="727B937D" w14:textId="77777777" w:rsidR="00D25CFA" w:rsidRDefault="00D25CFA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Computer Programming I </w:t>
                      </w:r>
                    </w:p>
                    <w:p w14:paraId="09D6088B" w14:textId="77777777" w:rsidR="00E8497B" w:rsidRPr="000530C6" w:rsidRDefault="00D25CFA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 140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1975434350"/>
        <w:docPartObj>
          <w:docPartGallery w:val="Cover Pages"/>
          <w:docPartUnique/>
        </w:docPartObj>
      </w:sdtPr>
      <w:sdtEndPr/>
      <w:sdtContent>
        <w:p w14:paraId="7431F0A6" w14:textId="77777777" w:rsidR="00496101" w:rsidRDefault="00496101"/>
        <w:p w14:paraId="3AEA07AB" w14:textId="77777777" w:rsidR="00496101" w:rsidRDefault="006D608E" w:rsidP="009B0716">
          <w:pPr>
            <w:jc w:val="center"/>
            <w:rPr>
              <w:b/>
              <w:bCs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45720" distB="45720" distL="182880" distR="182880" simplePos="0" relativeHeight="251677696" behindDoc="0" locked="0" layoutInCell="1" allowOverlap="1" wp14:anchorId="00C994F0" wp14:editId="5063793A">
                    <wp:simplePos x="0" y="0"/>
                    <wp:positionH relativeFrom="margin">
                      <wp:posOffset>-1300480</wp:posOffset>
                    </wp:positionH>
                    <wp:positionV relativeFrom="margin">
                      <wp:posOffset>5026025</wp:posOffset>
                    </wp:positionV>
                    <wp:extent cx="6561455" cy="3326130"/>
                    <wp:effectExtent l="0" t="0" r="0" b="762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61455" cy="3326130"/>
                              <a:chOff x="0" y="22849"/>
                              <a:chExt cx="3567448" cy="2077971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22849"/>
                                <a:ext cx="3567448" cy="2447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19111" w14:textId="77777777" w:rsidR="00517329" w:rsidRPr="0058689F" w:rsidRDefault="00517329" w:rsidP="00517329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868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Instructions: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89632"/>
                                <a:ext cx="3567448" cy="1811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10769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This Assignment must be submitted on Blackboard via the allocated folder.</w:t>
                                  </w:r>
                                </w:p>
                                <w:p w14:paraId="15E60410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Email submission will not be accepted.</w:t>
                                  </w:r>
                                </w:p>
                                <w:p w14:paraId="3436A724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You are advised to make</w:t>
                                  </w:r>
                                  <w:r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your work clear and well-presented</w:t>
                                  </w:r>
                                  <w:r w:rsidR="006D608E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, marks may be reduced for poor presentation</w:t>
                                  </w:r>
                                  <w:r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FB6D4F0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You MUST show all your work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1413D242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Late submission will result in ZERO marks being awarded.</w:t>
                                  </w:r>
                                </w:p>
                                <w:p w14:paraId="5775E400" w14:textId="77777777" w:rsidR="0058689F" w:rsidRPr="0058689F" w:rsidRDefault="005C3A69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The work should be your own, copying from students or other </w:t>
                                  </w:r>
                                  <w:r w:rsidR="00886CC4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resources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will result in ZERO marks</w:t>
                                  </w:r>
                                  <w:r w:rsid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60B8AC6A" w14:textId="77777777" w:rsidR="00517329" w:rsidRPr="0058689F" w:rsidRDefault="005C3A69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Use </w:t>
                                  </w:r>
                                  <w:r w:rsidRPr="005C3A69"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Times New Roman 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font for all your answers</w:t>
                                  </w:r>
                                  <w:r w:rsid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58689F"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C994F0" id="Group 198" o:spid="_x0000_s1028" style="position:absolute;left:0;text-align:left;margin-left:-102.4pt;margin-top:395.75pt;width:516.65pt;height:261.9pt;z-index:251677696;mso-wrap-distance-left:14.4pt;mso-wrap-distance-top:3.6pt;mso-wrap-distance-right:14.4pt;mso-wrap-distance-bottom:3.6pt;mso-position-horizontal-relative:margin;mso-position-vertical-relative:margin;mso-width-relative:margin;mso-height-relative:margin" coordorigin=",22849" coordsize="3567448,20779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">
                    <v:rect id="Rectangle 199" o:spid="_x0000_s1029" style="position:absolute;top:22849;width:3567448;height:2447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NvmpwgAA&#10;ANwAAAAPAAAAZHJzL2Rvd25yZXYueG1sRE9NawIxEL0X/A9hhN5qtoVKXY1ShUqPaqXobdiMm8XN&#10;JGyy7tpfb4SCt3m8z5kteluLCzWhcqzgdZSBIC6crrhUsP/5evkAESKyxtoxKbhSgMV88DTDXLuO&#10;t3TZxVKkEA45KjAx+lzKUBiyGEbOEyfu5BqLMcGmlLrBLoXbWr5l2VharDg1GPS0MlScd61V4Nf7&#10;zfFklr4bX3/f133ZHv6qVqnnYf85BRGpjw/xv/tbp/mTCdyfSRfI+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2+anCAAAA3AAAAA8AAAAAAAAAAAAAAAAAlwIAAGRycy9kb3du&#10;cmV2LnhtbFBLBQYAAAAABAAEAPUAAACGAwAAAAA=&#10;" fillcolor="#ef4623 [3204]" stroked="f" strokeweight="2pt">
                      <v:textbox>
                        <w:txbxContent>
                          <w:p w14:paraId="22F19111" w14:textId="77777777" w:rsidR="00517329" w:rsidRPr="0058689F" w:rsidRDefault="00517329" w:rsidP="00517329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8689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Instructions:</w:t>
                            </w:r>
                          </w:p>
                        </w:txbxContent>
                      </v:textbox>
                    </v:rect>
                    <v:shape id="Text Box 200" o:spid="_x0000_s1030" type="#_x0000_t202" style="position:absolute;top:289632;width:3567448;height:18111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dkRwQAA&#10;ANwAAAAPAAAAZHJzL2Rvd25yZXYueG1sRI9Bi8IwFITvC/6H8ARvmqq4K9UoIgiCIrtV9Pponm2x&#10;ealN1PrvjSDscZiZb5jpvDGluFPtCssK+r0IBHFqdcGZgsN+1R2DcB5ZY2mZFDzJwXzW+ppirO2D&#10;/+ie+EwECLsYFeTeV7GULs3JoOvZijh4Z1sb9EHWmdQ1PgLclHIQRd/SYMFhIceKljmll+RmFPxu&#10;fvZlcfRLHmKyO23d9dyMUKlOu1lMQHhq/H/4015rBYEI7zPhCMjZ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XXZEcEAAADcAAAADwAAAAAAAAAAAAAAAACXAgAAZHJzL2Rvd25y&#10;ZXYueG1sUEsFBgAAAAAEAAQA9QAAAIUDAAAAAA==&#10;" filled="f" stroked="f" strokeweight=".5pt">
                      <v:textbox inset=",7.2pt,,0">
                        <w:txbxContent>
                          <w:p w14:paraId="2AE10769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This Assignment must be submitted on Blackboard via the allocated folder.</w:t>
                            </w:r>
                          </w:p>
                          <w:p w14:paraId="15E60410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Email submission will not be accepted.</w:t>
                            </w:r>
                          </w:p>
                          <w:p w14:paraId="3436A724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You are advised to make</w:t>
                            </w:r>
                            <w:r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your work clear and well-presented</w:t>
                            </w:r>
                            <w:r w:rsidR="006D608E">
                              <w:rPr>
                                <w:color w:val="auto"/>
                                <w:sz w:val="24"/>
                                <w:szCs w:val="24"/>
                              </w:rPr>
                              <w:t>, marks may be reduced for poor presentation</w:t>
                            </w:r>
                            <w:r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B6D4F0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You MUST show all your work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13D242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Late submission will result in ZERO marks being awarded.</w:t>
                            </w:r>
                          </w:p>
                          <w:p w14:paraId="5775E400" w14:textId="77777777" w:rsidR="0058689F" w:rsidRPr="0058689F" w:rsidRDefault="005C3A69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The work should be your own, copying from students or other </w:t>
                            </w:r>
                            <w:r w:rsidR="00886CC4">
                              <w:rPr>
                                <w:color w:val="auto"/>
                                <w:sz w:val="24"/>
                                <w:szCs w:val="24"/>
                              </w:rPr>
                              <w:t>resources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will result in ZERO marks</w:t>
                            </w:r>
                            <w:r w:rsid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B8AC6A" w14:textId="77777777" w:rsidR="00517329" w:rsidRPr="0058689F" w:rsidRDefault="005C3A69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Pr="005C3A6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Times New Roman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font for all your answers</w:t>
                            </w:r>
                            <w:r w:rsid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58689F"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A24678"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132E8F33" wp14:editId="7C385065">
                    <wp:simplePos x="0" y="0"/>
                    <wp:positionH relativeFrom="page">
                      <wp:posOffset>460375</wp:posOffset>
                    </wp:positionH>
                    <wp:positionV relativeFrom="margin">
                      <wp:posOffset>3729101</wp:posOffset>
                    </wp:positionV>
                    <wp:extent cx="6858000" cy="1177290"/>
                    <wp:effectExtent l="0" t="0" r="0" b="3810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177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BE9C2" w14:textId="77777777" w:rsidR="00496101" w:rsidRDefault="00F13CCF">
                                <w:pPr>
                                  <w:pStyle w:val="Organization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5858494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1FCA">
                                      <w:t>Student Details: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96101" w14:paraId="2D436F4F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F23A4F3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357BC037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6789D1D3" w14:textId="77777777" w:rsidR="00496101" w:rsidRDefault="00496101"/>
                                  </w:tc>
                                </w:tr>
                                <w:tr w:rsidR="00496101" w14:paraId="32CEDFAB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0F11F382" w14:textId="77777777" w:rsidR="00496101" w:rsidRPr="00A24678" w:rsidRDefault="00A2467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Name:</w:t>
                                      </w:r>
                                      <w:r w:rsidR="00462A92" w:rsidRPr="00A24678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3EB7727B" w14:textId="77777777" w:rsidR="00A24678" w:rsidRDefault="00A24678">
                                      <w:pPr>
                                        <w:pStyle w:val="Foo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1EAFB1A0" w14:textId="77777777" w:rsidR="00496101" w:rsidRPr="00A24678" w:rsidRDefault="00E8497B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CRN</w:t>
                                      </w:r>
                                      <w:r w:rsidR="00A24678"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r w:rsidR="00462A92">
                                        <w:t xml:space="preserve"> </w:t>
                                      </w:r>
                                      <w:r w:rsidR="00A24678"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553E11E7" w14:textId="77777777" w:rsidR="00496101" w:rsidRDefault="00496101" w:rsidP="00E8497B">
                                      <w:pPr>
                                        <w:pStyle w:val="Footer"/>
                                        <w:ind w:left="0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4941AF66" w14:textId="77777777" w:rsidR="00496101" w:rsidRPr="00A24678" w:rsidRDefault="00A2467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ID: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77F2A5C8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  <w:tr w:rsidR="00496101" w14:paraId="22B2A554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45678042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EB0355A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38FB7B36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14:paraId="3A7D51C5" w14:textId="77777777" w:rsidR="00496101" w:rsidRDefault="00496101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E8F3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" o:spid="_x0000_s1031" type="#_x0000_t202" alt="contact info" style="position:absolute;left:0;text-align:left;margin-left:36.25pt;margin-top:293.65pt;width:540pt;height:92.7pt;z-index:251675648;visibility:visible;mso-wrap-style:square;mso-width-percent:1282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" o:allowoverlap="f" filled="f" stroked="f" strokeweight=".5pt">
                    <v:textbox inset="0,0,0,0">
                      <w:txbxContent>
                        <w:p w14:paraId="565BE9C2" w14:textId="77777777" w:rsidR="00496101" w:rsidRDefault="00F13CCF">
                          <w:pPr>
                            <w:pStyle w:val="Organization"/>
                          </w:pPr>
                          <w:sdt>
                            <w:sdtPr>
                              <w:alias w:val="Company"/>
                              <w:tag w:val=""/>
                              <w:id w:val="-5858494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1FCA">
                                <w:t>Student Details: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496101" w14:paraId="2D436F4F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F23A4F3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357BC037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6789D1D3" w14:textId="77777777" w:rsidR="00496101" w:rsidRDefault="00496101"/>
                            </w:tc>
                          </w:tr>
                          <w:tr w:rsidR="00496101" w14:paraId="32CEDFAB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0F11F382" w14:textId="77777777" w:rsidR="00496101" w:rsidRPr="00A24678" w:rsidRDefault="00A2467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 w:rsidR="00462A92" w:rsidRPr="00A2467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3EB7727B" w14:textId="77777777" w:rsidR="00A24678" w:rsidRDefault="00A24678">
                                <w:pPr>
                                  <w:pStyle w:val="Foo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EAFB1A0" w14:textId="77777777" w:rsidR="00496101" w:rsidRPr="00A24678" w:rsidRDefault="00E8497B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CRN</w:t>
                                </w:r>
                                <w:r w:rsidR="00A24678"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462A92">
                                  <w:t xml:space="preserve"> </w:t>
                                </w:r>
                                <w:r w:rsidR="00A24678"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553E11E7" w14:textId="77777777" w:rsidR="00496101" w:rsidRDefault="00496101" w:rsidP="00E8497B">
                                <w:pPr>
                                  <w:pStyle w:val="Footer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4941AF66" w14:textId="77777777" w:rsidR="00496101" w:rsidRPr="00A24678" w:rsidRDefault="00A2467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ID: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77F2A5C8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496101" w14:paraId="22B2A554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45678042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EB0355A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38FB7B36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14:paraId="3A7D51C5" w14:textId="77777777" w:rsidR="00496101" w:rsidRDefault="00496101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62A92">
            <w:br w:type="page"/>
          </w:r>
        </w:p>
      </w:sdtContent>
    </w:sdt>
    <w:p w14:paraId="3F34EC3C" w14:textId="77777777" w:rsidR="00496101" w:rsidRDefault="00496101">
      <w:pPr>
        <w:sectPr w:rsidR="00496101">
          <w:headerReference w:type="default" r:id="rId10"/>
          <w:headerReference w:type="firs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321140622"/>
    <w:p w14:paraId="6C578DB7" w14:textId="77777777" w:rsidR="00496101" w:rsidRDefault="00822BAC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12DBA" wp14:editId="6BF3F5EF">
                <wp:simplePos x="0" y="0"/>
                <wp:positionH relativeFrom="column">
                  <wp:posOffset>4193438</wp:posOffset>
                </wp:positionH>
                <wp:positionV relativeFrom="page">
                  <wp:posOffset>1675181</wp:posOffset>
                </wp:positionV>
                <wp:extent cx="1096645" cy="306705"/>
                <wp:effectExtent l="57150" t="38100" r="84455" b="9334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D52311" w14:textId="77777777" w:rsidR="00034555" w:rsidRPr="00034555" w:rsidRDefault="00D25CFA" w:rsidP="007C188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7C188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4555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12DBA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32" type="#_x0000_t185" style="position:absolute;margin-left:330.2pt;margin-top:131.9pt;width:86.3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" strokecolor="black [3200]" strokeweight="2pt">
                <v:shadow on="t" opacity="24903f" mv:blur="40000f" origin=",.5" offset="0,20000emu"/>
                <v:textbox>
                  <w:txbxContent>
                    <w:p w14:paraId="23D52311" w14:textId="77777777" w:rsidR="00034555" w:rsidRPr="00034555" w:rsidRDefault="00D25CFA" w:rsidP="007C188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="007C188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034555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62A92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92EC8F7" wp14:editId="62E0580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4A1C" w14:textId="77777777" w:rsidR="00B916D5" w:rsidRDefault="00B916D5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78F7F799" w14:textId="77777777" w:rsidR="00496101" w:rsidRDefault="00D25CFA">
                            <w:pPr>
                              <w:pStyle w:val="Quote"/>
                            </w:pPr>
                            <w:r w:rsidRPr="003464CA">
                              <w:t xml:space="preserve">To recognize the </w:t>
                            </w:r>
                            <w:r>
                              <w:t>different types in java expression.</w:t>
                            </w:r>
                          </w:p>
                          <w:p w14:paraId="5BE2AA35" w14:textId="77777777" w:rsidR="00A06EA2" w:rsidRDefault="00A06EA2" w:rsidP="00D25CFA">
                            <w:pPr>
                              <w:pStyle w:val="Quote"/>
                            </w:pPr>
                          </w:p>
                          <w:p w14:paraId="21A89663" w14:textId="77777777" w:rsidR="00FB3FB6" w:rsidRDefault="00D25CFA" w:rsidP="00D25CFA">
                            <w:pPr>
                              <w:pStyle w:val="Quote"/>
                            </w:pPr>
                            <w:r w:rsidRPr="00DD508F">
                              <w:t>To write</w:t>
                            </w:r>
                            <w:r>
                              <w:t xml:space="preserve"> arithmetic expressions in Java.</w:t>
                            </w:r>
                          </w:p>
                          <w:p w14:paraId="5B9E135A" w14:textId="77777777" w:rsidR="00FB3FB6" w:rsidRDefault="00FB3FB6" w:rsidP="00FB3FB6"/>
                          <w:p w14:paraId="5A595729" w14:textId="77777777" w:rsidR="00FB3FB6" w:rsidRDefault="00FB3FB6" w:rsidP="00FB3FB6"/>
                          <w:p w14:paraId="30719637" w14:textId="77777777" w:rsidR="00FB3FB6" w:rsidRDefault="00FB3FB6" w:rsidP="00FB3FB6"/>
                          <w:p w14:paraId="109C790D" w14:textId="77777777" w:rsidR="00FB3FB6" w:rsidRDefault="00FB3FB6" w:rsidP="00FB3FB6"/>
                          <w:p w14:paraId="5DDC9C9F" w14:textId="77777777" w:rsidR="00FB3FB6" w:rsidRDefault="00FB3FB6" w:rsidP="00FB3FB6"/>
                          <w:p w14:paraId="737162BD" w14:textId="77777777" w:rsidR="00FB3FB6" w:rsidRPr="00FB3FB6" w:rsidRDefault="00FB3FB6" w:rsidP="00034555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92EC8F7" id="Text Box 5" o:spid="_x0000_s1033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" filled="f" stroked="f" strokeweight=".5pt">
                <v:textbox inset="3.6pt,0,3.6pt,0">
                  <w:txbxContent>
                    <w:p w14:paraId="51104A1C" w14:textId="77777777" w:rsidR="00B916D5" w:rsidRDefault="00B916D5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78F7F799" w14:textId="77777777" w:rsidR="00496101" w:rsidRDefault="00D25CFA">
                      <w:pPr>
                        <w:pStyle w:val="Quote"/>
                      </w:pPr>
                      <w:r w:rsidRPr="003464CA">
                        <w:t xml:space="preserve">To recognize the </w:t>
                      </w:r>
                      <w:r>
                        <w:t>different types in java expression.</w:t>
                      </w:r>
                    </w:p>
                    <w:p w14:paraId="5BE2AA35" w14:textId="77777777" w:rsidR="00A06EA2" w:rsidRDefault="00A06EA2" w:rsidP="00D25CFA">
                      <w:pPr>
                        <w:pStyle w:val="Quote"/>
                      </w:pPr>
                    </w:p>
                    <w:p w14:paraId="21A89663" w14:textId="77777777" w:rsidR="00FB3FB6" w:rsidRDefault="00D25CFA" w:rsidP="00D25CFA">
                      <w:pPr>
                        <w:pStyle w:val="Quote"/>
                      </w:pPr>
                      <w:r w:rsidRPr="00DD508F">
                        <w:t>To write</w:t>
                      </w:r>
                      <w:r>
                        <w:t xml:space="preserve"> arithmetic expressions in Java.</w:t>
                      </w:r>
                    </w:p>
                    <w:p w14:paraId="5B9E135A" w14:textId="77777777" w:rsidR="00FB3FB6" w:rsidRDefault="00FB3FB6" w:rsidP="00FB3FB6"/>
                    <w:p w14:paraId="5A595729" w14:textId="77777777" w:rsidR="00FB3FB6" w:rsidRDefault="00FB3FB6" w:rsidP="00FB3FB6"/>
                    <w:p w14:paraId="30719637" w14:textId="77777777" w:rsidR="00FB3FB6" w:rsidRDefault="00FB3FB6" w:rsidP="00FB3FB6"/>
                    <w:p w14:paraId="109C790D" w14:textId="77777777" w:rsidR="00FB3FB6" w:rsidRDefault="00FB3FB6" w:rsidP="00FB3FB6"/>
                    <w:p w14:paraId="5DDC9C9F" w14:textId="77777777" w:rsidR="00FB3FB6" w:rsidRDefault="00FB3FB6" w:rsidP="00FB3FB6"/>
                    <w:p w14:paraId="737162BD" w14:textId="77777777" w:rsidR="00FB3FB6" w:rsidRPr="00FB3FB6" w:rsidRDefault="00FB3FB6" w:rsidP="00034555">
                      <w:pPr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 w:rsidR="00B916D5">
        <w:t>Question One</w:t>
      </w:r>
    </w:p>
    <w:p w14:paraId="75E4901A" w14:textId="77777777" w:rsidR="00D25CFA" w:rsidRDefault="00D25CFA" w:rsidP="00D25CF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1. </w:t>
      </w: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Give the type and value of each </w:t>
      </w: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result </w:t>
      </w: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of the following Java expressions. </w:t>
      </w:r>
    </w:p>
    <w:p w14:paraId="5C792191" w14:textId="4E3A238E" w:rsidR="00D25CFA" w:rsidRPr="002D4750" w:rsidRDefault="00D25CFA" w:rsidP="00D25CF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>5</w:t>
      </w: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/ 2) * 2.0 </w:t>
      </w:r>
      <w:r w:rsidR="007256FD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= </w:t>
      </w:r>
      <w:r w:rsidR="009C2DE5" w:rsidRPr="009C2DE5">
        <w:rPr>
          <w:rFonts w:ascii="Times New Roman" w:hAnsi="Times New Roman" w:cs="Times New Roman"/>
          <w:color w:val="auto"/>
          <w:sz w:val="24"/>
          <w:szCs w:val="24"/>
          <w:lang w:eastAsia="en-US"/>
        </w:rPr>
        <w:t>4.0</w:t>
      </w:r>
      <w:r w:rsidR="00DE63B1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//Type: double</w:t>
      </w:r>
    </w:p>
    <w:p w14:paraId="2E0995B6" w14:textId="7E4FA376" w:rsidR="00D25CFA" w:rsidRPr="002D4750" w:rsidRDefault="00D25CFA" w:rsidP="00D25CF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>5</w:t>
      </w: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/2.0) * 2 </w:t>
      </w:r>
      <w:r w:rsidR="009C2DE5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= 5.0 //Type: </w:t>
      </w:r>
      <w:r w:rsidR="00DE63B1">
        <w:rPr>
          <w:rFonts w:ascii="Times New Roman" w:hAnsi="Times New Roman" w:cs="Times New Roman"/>
          <w:color w:val="auto"/>
          <w:sz w:val="24"/>
          <w:szCs w:val="24"/>
          <w:lang w:eastAsia="en-US"/>
        </w:rPr>
        <w:t>double</w:t>
      </w:r>
      <w:bookmarkStart w:id="1" w:name="_GoBack"/>
      <w:bookmarkEnd w:id="1"/>
    </w:p>
    <w:p w14:paraId="40C13F62" w14:textId="77777777" w:rsidR="00D25CFA" w:rsidRPr="002D4750" w:rsidRDefault="00D25CFA" w:rsidP="00D25CF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"1.3" + "5.2" </w:t>
      </w:r>
      <w:r w:rsidR="009C2DE5">
        <w:rPr>
          <w:rFonts w:ascii="Times New Roman" w:hAnsi="Times New Roman" w:cs="Times New Roman"/>
          <w:color w:val="auto"/>
          <w:sz w:val="24"/>
          <w:szCs w:val="24"/>
          <w:lang w:eastAsia="en-US"/>
        </w:rPr>
        <w:t>= 1.35.2 //Type: String</w:t>
      </w:r>
    </w:p>
    <w:p w14:paraId="50A96B64" w14:textId="77777777" w:rsidR="009C2DE5" w:rsidRPr="009C2DE5" w:rsidRDefault="00D25CFA" w:rsidP="009C2DE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>1 + 7.0 + "2" + "</w:t>
      </w: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>x</w:t>
      </w:r>
      <w:r w:rsidRPr="002D475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" </w:t>
      </w:r>
      <w:r w:rsidR="009C2DE5">
        <w:rPr>
          <w:rFonts w:ascii="Times New Roman" w:hAnsi="Times New Roman" w:cs="Times New Roman"/>
          <w:color w:val="auto"/>
          <w:sz w:val="24"/>
          <w:szCs w:val="24"/>
          <w:lang w:eastAsia="en-US"/>
        </w:rPr>
        <w:t>= 8.02x //Type: String</w:t>
      </w:r>
    </w:p>
    <w:p w14:paraId="0E89BE89" w14:textId="77777777" w:rsidR="00D25CFA" w:rsidRDefault="00D25CFA" w:rsidP="00D25CF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14:paraId="555F5420" w14:textId="77777777" w:rsidR="00D25CFA" w:rsidRDefault="00D25CFA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452B3EF8" w14:textId="77777777" w:rsidR="004A675E" w:rsidRDefault="004A675E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271B86CA" w14:textId="77777777" w:rsidR="004A675E" w:rsidRDefault="004A675E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660EACED" w14:textId="77777777" w:rsidR="004A675E" w:rsidRDefault="004A675E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5C0CED1E" w14:textId="77777777" w:rsidR="004A675E" w:rsidRDefault="004A675E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76F17CC0" w14:textId="77777777" w:rsidR="004A675E" w:rsidRDefault="004A675E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294BBE53" w14:textId="77777777" w:rsidR="004A675E" w:rsidRDefault="004A675E" w:rsidP="00021E60">
      <w:pPr>
        <w:pStyle w:val="Signature"/>
        <w:spacing w:before="360"/>
        <w:contextualSpacing w:val="0"/>
        <w:rPr>
          <w:color w:val="FF0000"/>
          <w:sz w:val="24"/>
          <w:szCs w:val="24"/>
        </w:rPr>
      </w:pPr>
    </w:p>
    <w:p w14:paraId="59D13145" w14:textId="77777777" w:rsidR="00D25CFA" w:rsidRDefault="00D25CFA" w:rsidP="00D25CF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2. </w:t>
      </w:r>
      <w:r w:rsidRPr="003464CA">
        <w:rPr>
          <w:rFonts w:ascii="Times New Roman" w:hAnsi="Times New Roman" w:cs="Times New Roman"/>
          <w:color w:val="auto"/>
          <w:sz w:val="24"/>
          <w:szCs w:val="24"/>
          <w:lang w:eastAsia="en-US"/>
        </w:rPr>
        <w:t>For the following mathematical expressions, write the corresponding Java expressions.</w:t>
      </w:r>
    </w:p>
    <w:p w14:paraId="495C09F8" w14:textId="77777777" w:rsidR="00D25CFA" w:rsidRPr="006802FD" w:rsidRDefault="00F13CCF" w:rsidP="00D25CFA">
      <w:pPr>
        <w:spacing w:before="100" w:beforeAutospacing="1" w:after="100" w:afterAutospacing="1"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  <w:lang w:eastAsia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eastAsia="en-US"/>
                    </w:rPr>
                    <m:t>-y</m:t>
                  </m:r>
                </m:e>
              </m:d>
            </m:e>
          </m:rad>
        </m:oMath>
      </m:oMathPara>
    </w:p>
    <w:p w14:paraId="6AF74A21" w14:textId="77777777" w:rsidR="006802FD" w:rsidRDefault="006802FD" w:rsidP="00D25CF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14:paraId="2BE3C86E" w14:textId="77777777" w:rsidR="006802FD" w:rsidRPr="00D25CFA" w:rsidRDefault="006802FD" w:rsidP="00D25CF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Ans: </w:t>
      </w:r>
      <w:r w:rsidRPr="006802FD">
        <w:rPr>
          <w:rFonts w:ascii="Times New Roman" w:hAnsi="Times New Roman" w:cs="Times New Roman"/>
          <w:color w:val="auto"/>
          <w:sz w:val="24"/>
          <w:szCs w:val="24"/>
          <w:lang w:eastAsia="en-US"/>
        </w:rPr>
        <w:t>Math.sqrt((x*x) - y)</w:t>
      </w:r>
    </w:p>
    <w:p w14:paraId="5C8CE1ED" w14:textId="77777777" w:rsidR="00D25CFA" w:rsidRDefault="00D25CFA" w:rsidP="00D25CFA">
      <w:pPr>
        <w:spacing w:before="100" w:beforeAutospacing="1" w:after="100" w:afterAutospacing="1" w:line="240" w:lineRule="auto"/>
        <w:rPr>
          <w:rFonts w:ascii="CMR10" w:hAnsi="CMR10" w:cs="Times New Roman"/>
          <w:color w:val="auto"/>
          <w:sz w:val="24"/>
          <w:szCs w:val="24"/>
          <w:lang w:eastAsia="en-US"/>
        </w:rPr>
      </w:pPr>
    </w:p>
    <w:bookmarkStart w:id="2" w:name="_Toc321140623"/>
    <w:p w14:paraId="23C42341" w14:textId="77777777" w:rsidR="00496101" w:rsidRDefault="00822BAC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D5257" wp14:editId="556CB8FC">
                <wp:simplePos x="0" y="0"/>
                <wp:positionH relativeFrom="column">
                  <wp:posOffset>4194810</wp:posOffset>
                </wp:positionH>
                <wp:positionV relativeFrom="page">
                  <wp:posOffset>1470355</wp:posOffset>
                </wp:positionV>
                <wp:extent cx="1098000" cy="306000"/>
                <wp:effectExtent l="57150" t="38100" r="83185" b="9461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000" cy="30600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6F0F74" w14:textId="77777777" w:rsidR="00822BAC" w:rsidRPr="00034555" w:rsidRDefault="00D25CFA" w:rsidP="00822BA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822BAC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5257" id="Double Bracket 2" o:spid="_x0000_s1034" type="#_x0000_t185" style="position:absolute;margin-left:330.3pt;margin-top:115.8pt;width:86.45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" strokecolor="black [3200]" strokeweight="2pt">
                <v:shadow on="t" opacity="24903f" mv:blur="40000f" origin=",.5" offset="0,20000emu"/>
                <v:textbox>
                  <w:txbxContent>
                    <w:p w14:paraId="126F0F74" w14:textId="77777777" w:rsidR="00822BAC" w:rsidRPr="00034555" w:rsidRDefault="00D25CFA" w:rsidP="00822BA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="00822BAC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16D5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1792" behindDoc="0" locked="0" layoutInCell="1" allowOverlap="1" wp14:anchorId="47016C2B" wp14:editId="1C9F988C">
                <wp:simplePos x="0" y="0"/>
                <wp:positionH relativeFrom="page">
                  <wp:posOffset>470840</wp:posOffset>
                </wp:positionH>
                <wp:positionV relativeFrom="margin">
                  <wp:posOffset>-1270</wp:posOffset>
                </wp:positionV>
                <wp:extent cx="1247775" cy="2304288"/>
                <wp:effectExtent l="0" t="0" r="0" b="0"/>
                <wp:wrapSquare wrapText="largest"/>
                <wp:docPr id="21" name="Text Box 21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20E72" w14:textId="77777777" w:rsidR="00B916D5" w:rsidRDefault="00B916D5" w:rsidP="00B916D5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7C80E328" w14:textId="77777777" w:rsidR="00FB3FB6" w:rsidRPr="00F06563" w:rsidRDefault="00F06563" w:rsidP="00F06563">
                            <w:pPr>
                              <w:pStyle w:val="Quote"/>
                              <w:rPr>
                                <w:rStyle w:val="QuoteChar"/>
                              </w:rPr>
                            </w:pPr>
                            <w:r w:rsidRPr="00F06563">
                              <w:rPr>
                                <w:rStyle w:val="QuoteChar"/>
                              </w:rPr>
                              <w:t>Distinguish between correct/incorrect and logically questionable comparisons</w:t>
                            </w:r>
                          </w:p>
                          <w:p w14:paraId="77977B20" w14:textId="77777777" w:rsidR="00FB3FB6" w:rsidRDefault="00FB3FB6" w:rsidP="00FB3FB6"/>
                          <w:p w14:paraId="095B75BC" w14:textId="77777777" w:rsidR="00FB3FB6" w:rsidRDefault="00FB3FB6" w:rsidP="00FB3FB6"/>
                          <w:p w14:paraId="14C0718F" w14:textId="77777777" w:rsidR="00FB3FB6" w:rsidRDefault="00FB3FB6" w:rsidP="00FB3FB6"/>
                          <w:p w14:paraId="35D140A2" w14:textId="77777777" w:rsidR="00FB3FB6" w:rsidRDefault="00FB3FB6" w:rsidP="00FB3FB6"/>
                          <w:p w14:paraId="37A95DD8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7016C2B" id="Text Box 21" o:spid="_x0000_s1035" type="#_x0000_t202" alt="Sidebar" style="position:absolute;margin-left:37.05pt;margin-top:-.05pt;width:98.25pt;height:181.45pt;z-index:25168179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" filled="f" stroked="f" strokeweight=".5pt">
                <v:textbox inset="3.6pt,0,3.6pt,0">
                  <w:txbxContent>
                    <w:p w14:paraId="13D20E72" w14:textId="77777777" w:rsidR="00B916D5" w:rsidRDefault="00B916D5" w:rsidP="00B916D5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7C80E328" w14:textId="77777777" w:rsidR="00FB3FB6" w:rsidRPr="00F06563" w:rsidRDefault="00F06563" w:rsidP="00F06563">
                      <w:pPr>
                        <w:pStyle w:val="Quote"/>
                        <w:rPr>
                          <w:rStyle w:val="QuoteChar"/>
                        </w:rPr>
                      </w:pPr>
                      <w:r w:rsidRPr="00F06563">
                        <w:rPr>
                          <w:rStyle w:val="QuoteChar"/>
                        </w:rPr>
                        <w:t>Distinguish between correct/incorrect and logically questionable comparisons</w:t>
                      </w:r>
                    </w:p>
                    <w:p w14:paraId="77977B20" w14:textId="77777777" w:rsidR="00FB3FB6" w:rsidRDefault="00FB3FB6" w:rsidP="00FB3FB6"/>
                    <w:p w14:paraId="095B75BC" w14:textId="77777777" w:rsidR="00FB3FB6" w:rsidRDefault="00FB3FB6" w:rsidP="00FB3FB6"/>
                    <w:p w14:paraId="14C0718F" w14:textId="77777777" w:rsidR="00FB3FB6" w:rsidRDefault="00FB3FB6" w:rsidP="00FB3FB6"/>
                    <w:p w14:paraId="35D140A2" w14:textId="77777777" w:rsidR="00FB3FB6" w:rsidRDefault="00FB3FB6" w:rsidP="00FB3FB6"/>
                    <w:p w14:paraId="37A95DD8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2"/>
      <w:r w:rsidR="00B916D5">
        <w:t>Question Two</w:t>
      </w:r>
    </w:p>
    <w:p w14:paraId="36894C81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 xml:space="preserve">Given the following declaration: </w:t>
      </w:r>
    </w:p>
    <w:p w14:paraId="4C48CD2D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int i1 = 1;</w:t>
      </w:r>
    </w:p>
    <w:p w14:paraId="1FF408CC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int i2 = 2;</w:t>
      </w:r>
    </w:p>
    <w:p w14:paraId="70023E97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 xml:space="preserve">String S1 = "Hello"; </w:t>
      </w:r>
    </w:p>
    <w:p w14:paraId="212827CF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 xml:space="preserve">String S2 = "HELLO"; </w:t>
      </w:r>
    </w:p>
    <w:p w14:paraId="1C8BFAE8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double d1 = 1.0;</w:t>
      </w:r>
    </w:p>
    <w:p w14:paraId="41254D6E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double d2 = 2;</w:t>
      </w:r>
    </w:p>
    <w:p w14:paraId="4F1842D0" w14:textId="77777777" w:rsidR="00D25CFA" w:rsidRPr="00510131" w:rsidRDefault="00D25CFA" w:rsidP="00D25CFA">
      <w:pPr>
        <w:pStyle w:val="Signature"/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For each of the following comparisons, specify:</w:t>
      </w:r>
    </w:p>
    <w:p w14:paraId="70C7F4D5" w14:textId="77777777" w:rsidR="00D25CFA" w:rsidRPr="00510131" w:rsidRDefault="00D25CFA" w:rsidP="00D25CFA">
      <w:pPr>
        <w:pStyle w:val="Signature"/>
        <w:numPr>
          <w:ilvl w:val="0"/>
          <w:numId w:val="8"/>
        </w:numPr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Which are syntactically correct?</w:t>
      </w:r>
    </w:p>
    <w:p w14:paraId="42089653" w14:textId="77777777" w:rsidR="00D25CFA" w:rsidRPr="00510131" w:rsidRDefault="00D25CFA" w:rsidP="00D25CFA">
      <w:pPr>
        <w:pStyle w:val="Signature"/>
        <w:numPr>
          <w:ilvl w:val="0"/>
          <w:numId w:val="8"/>
        </w:numPr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>Which are syntactically incorrect?</w:t>
      </w:r>
    </w:p>
    <w:p w14:paraId="5E7BCD3C" w14:textId="77777777" w:rsidR="00D25CFA" w:rsidRPr="00510131" w:rsidRDefault="00D25CFA" w:rsidP="00D25CFA">
      <w:pPr>
        <w:pStyle w:val="Signature"/>
        <w:numPr>
          <w:ilvl w:val="0"/>
          <w:numId w:val="8"/>
        </w:numPr>
        <w:spacing w:before="360"/>
        <w:rPr>
          <w:color w:val="auto"/>
          <w:sz w:val="24"/>
          <w:szCs w:val="24"/>
        </w:rPr>
      </w:pPr>
      <w:r w:rsidRPr="00510131">
        <w:rPr>
          <w:color w:val="auto"/>
          <w:sz w:val="24"/>
          <w:szCs w:val="24"/>
        </w:rPr>
        <w:t xml:space="preserve">Which are syntactically correct but logically questionable? </w:t>
      </w:r>
    </w:p>
    <w:p w14:paraId="4E7D63E4" w14:textId="77777777" w:rsidR="00D25CFA" w:rsidRPr="00510131" w:rsidRDefault="004A675E" w:rsidP="00D25CFA">
      <w:pPr>
        <w:pStyle w:val="Signature"/>
        <w:spacing w:before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Only specify the answer on the following table; an example is given.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710"/>
        <w:gridCol w:w="1710"/>
        <w:gridCol w:w="2102"/>
      </w:tblGrid>
      <w:tr w:rsidR="00D25CFA" w:rsidRPr="00510131" w14:paraId="6F0A7ADC" w14:textId="77777777" w:rsidTr="00817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2335" w:type="dxa"/>
          </w:tcPr>
          <w:p w14:paraId="3B6E0DA7" w14:textId="77777777" w:rsidR="00D25CFA" w:rsidRPr="00510131" w:rsidRDefault="00D25CFA" w:rsidP="00817B20">
            <w:pPr>
              <w:pStyle w:val="Signature"/>
              <w:spacing w:before="360" w:line="240" w:lineRule="auto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Comparisons</w:t>
            </w:r>
          </w:p>
        </w:tc>
        <w:tc>
          <w:tcPr>
            <w:tcW w:w="1710" w:type="dxa"/>
          </w:tcPr>
          <w:p w14:paraId="080E81C2" w14:textId="77777777" w:rsidR="00D25CFA" w:rsidRPr="00510131" w:rsidRDefault="00D25CFA" w:rsidP="00817B20">
            <w:pPr>
              <w:pStyle w:val="Signature"/>
              <w:spacing w:before="360" w:line="240" w:lineRule="auto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Syntactically correct</w:t>
            </w:r>
          </w:p>
        </w:tc>
        <w:tc>
          <w:tcPr>
            <w:tcW w:w="1710" w:type="dxa"/>
          </w:tcPr>
          <w:p w14:paraId="2F94AAE5" w14:textId="77777777" w:rsidR="00D25CFA" w:rsidRPr="00510131" w:rsidRDefault="00D25CFA" w:rsidP="00817B20">
            <w:pPr>
              <w:pStyle w:val="Signature"/>
              <w:spacing w:before="360" w:line="240" w:lineRule="auto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Syntactically incorrect</w:t>
            </w:r>
          </w:p>
        </w:tc>
        <w:tc>
          <w:tcPr>
            <w:tcW w:w="2102" w:type="dxa"/>
          </w:tcPr>
          <w:p w14:paraId="756CEE9A" w14:textId="77777777" w:rsidR="00D25CFA" w:rsidRPr="00510131" w:rsidRDefault="00D25CFA" w:rsidP="00817B20">
            <w:pPr>
              <w:pStyle w:val="Signature"/>
              <w:spacing w:before="360" w:line="240" w:lineRule="auto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Syntactically correct, but logically questionable</w:t>
            </w:r>
          </w:p>
        </w:tc>
      </w:tr>
      <w:tr w:rsidR="00D25CFA" w:rsidRPr="00510131" w14:paraId="4DE0C14E" w14:textId="77777777" w:rsidTr="00817B20">
        <w:trPr>
          <w:trHeight w:hRule="exact" w:val="403"/>
        </w:trPr>
        <w:tc>
          <w:tcPr>
            <w:tcW w:w="2335" w:type="dxa"/>
            <w:vAlign w:val="top"/>
          </w:tcPr>
          <w:p w14:paraId="00183FF0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i1 == i2</w:t>
            </w:r>
          </w:p>
        </w:tc>
        <w:tc>
          <w:tcPr>
            <w:tcW w:w="1710" w:type="dxa"/>
          </w:tcPr>
          <w:p w14:paraId="3D5990F6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301AFEBE" w14:textId="77777777" w:rsidR="00D25CFA" w:rsidRPr="00510131" w:rsidRDefault="00D25CFA" w:rsidP="00817B20">
            <w:pPr>
              <w:pStyle w:val="Signature"/>
              <w:spacing w:before="360"/>
              <w:rPr>
                <w:color w:val="auto"/>
                <w:sz w:val="24"/>
                <w:szCs w:val="24"/>
              </w:rPr>
            </w:pPr>
          </w:p>
        </w:tc>
        <w:tc>
          <w:tcPr>
            <w:tcW w:w="2102" w:type="dxa"/>
          </w:tcPr>
          <w:p w14:paraId="16AB8A2E" w14:textId="77777777" w:rsidR="00D25CFA" w:rsidRPr="00510131" w:rsidRDefault="00D25CFA" w:rsidP="00817B20">
            <w:pPr>
              <w:pStyle w:val="Signature"/>
              <w:spacing w:before="360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19B6678F" w14:textId="77777777" w:rsidTr="0083149F">
        <w:trPr>
          <w:trHeight w:hRule="exact" w:val="442"/>
        </w:trPr>
        <w:tc>
          <w:tcPr>
            <w:tcW w:w="2335" w:type="dxa"/>
            <w:vAlign w:val="top"/>
          </w:tcPr>
          <w:p w14:paraId="4264A8D3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d1 == d2</w:t>
            </w:r>
          </w:p>
        </w:tc>
        <w:tc>
          <w:tcPr>
            <w:tcW w:w="1710" w:type="dxa"/>
          </w:tcPr>
          <w:p w14:paraId="2AAD782D" w14:textId="77777777" w:rsidR="00D25CFA" w:rsidRPr="00510131" w:rsidRDefault="0083149F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5BE821CD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2" w:type="dxa"/>
          </w:tcPr>
          <w:p w14:paraId="73658BF0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0DBA177B" w14:textId="77777777" w:rsidTr="0083149F">
        <w:trPr>
          <w:trHeight w:hRule="exact" w:val="451"/>
        </w:trPr>
        <w:tc>
          <w:tcPr>
            <w:tcW w:w="2335" w:type="dxa"/>
            <w:vAlign w:val="top"/>
          </w:tcPr>
          <w:p w14:paraId="05AF85AF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s1 == "Hello"</w:t>
            </w:r>
          </w:p>
        </w:tc>
        <w:tc>
          <w:tcPr>
            <w:tcW w:w="1710" w:type="dxa"/>
          </w:tcPr>
          <w:p w14:paraId="39A84EE9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8E80D4D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2" w:type="dxa"/>
          </w:tcPr>
          <w:p w14:paraId="4952EF7B" w14:textId="77777777" w:rsidR="00D25CFA" w:rsidRPr="00510131" w:rsidRDefault="004B76F7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</w:tr>
      <w:tr w:rsidR="00D25CFA" w:rsidRPr="00510131" w14:paraId="345FBB1D" w14:textId="77777777" w:rsidTr="00D8192B">
        <w:trPr>
          <w:trHeight w:hRule="exact" w:val="442"/>
        </w:trPr>
        <w:tc>
          <w:tcPr>
            <w:tcW w:w="2335" w:type="dxa"/>
            <w:vAlign w:val="top"/>
          </w:tcPr>
          <w:p w14:paraId="37237C56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s1 == s2</w:t>
            </w:r>
          </w:p>
        </w:tc>
        <w:tc>
          <w:tcPr>
            <w:tcW w:w="1710" w:type="dxa"/>
          </w:tcPr>
          <w:p w14:paraId="6765C0FD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5A98A45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2" w:type="dxa"/>
          </w:tcPr>
          <w:p w14:paraId="142A432C" w14:textId="77777777" w:rsidR="00D25CFA" w:rsidRPr="00510131" w:rsidRDefault="004B76F7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</w:tr>
      <w:tr w:rsidR="00D25CFA" w:rsidRPr="00510131" w14:paraId="02D40078" w14:textId="77777777" w:rsidTr="00817B20">
        <w:trPr>
          <w:trHeight w:hRule="exact" w:val="403"/>
        </w:trPr>
        <w:tc>
          <w:tcPr>
            <w:tcW w:w="2335" w:type="dxa"/>
            <w:vAlign w:val="top"/>
          </w:tcPr>
          <w:p w14:paraId="579A0FFD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s1 == d1</w:t>
            </w:r>
          </w:p>
        </w:tc>
        <w:tc>
          <w:tcPr>
            <w:tcW w:w="1710" w:type="dxa"/>
          </w:tcPr>
          <w:p w14:paraId="4C644F8D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F4CAA9E" w14:textId="77777777" w:rsidR="00D25CFA" w:rsidRPr="00510131" w:rsidRDefault="0083149F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2102" w:type="dxa"/>
          </w:tcPr>
          <w:p w14:paraId="7B3A336E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15322610" w14:textId="77777777" w:rsidTr="00817B20">
        <w:trPr>
          <w:trHeight w:hRule="exact" w:val="403"/>
        </w:trPr>
        <w:tc>
          <w:tcPr>
            <w:tcW w:w="2335" w:type="dxa"/>
            <w:vAlign w:val="top"/>
          </w:tcPr>
          <w:p w14:paraId="1A22B8AA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i2-d2 == null</w:t>
            </w:r>
          </w:p>
        </w:tc>
        <w:tc>
          <w:tcPr>
            <w:tcW w:w="1710" w:type="dxa"/>
          </w:tcPr>
          <w:p w14:paraId="411306A9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1F35505" w14:textId="77777777" w:rsidR="00D25CFA" w:rsidRPr="00510131" w:rsidRDefault="00986FFF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2102" w:type="dxa"/>
          </w:tcPr>
          <w:p w14:paraId="3F114934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4FF91CDC" w14:textId="77777777" w:rsidTr="00986FFF">
        <w:trPr>
          <w:trHeight w:hRule="exact" w:val="451"/>
        </w:trPr>
        <w:tc>
          <w:tcPr>
            <w:tcW w:w="2335" w:type="dxa"/>
          </w:tcPr>
          <w:p w14:paraId="3FEAE2F1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i1.equals(i2)</w:t>
            </w:r>
          </w:p>
        </w:tc>
        <w:tc>
          <w:tcPr>
            <w:tcW w:w="1710" w:type="dxa"/>
          </w:tcPr>
          <w:p w14:paraId="31111B0F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847CA50" w14:textId="77777777" w:rsidR="00D25CFA" w:rsidRPr="00510131" w:rsidRDefault="00986FFF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2102" w:type="dxa"/>
          </w:tcPr>
          <w:p w14:paraId="75296448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36743D6B" w14:textId="77777777" w:rsidTr="00817B20">
        <w:trPr>
          <w:trHeight w:hRule="exact" w:val="403"/>
        </w:trPr>
        <w:tc>
          <w:tcPr>
            <w:tcW w:w="2335" w:type="dxa"/>
          </w:tcPr>
          <w:p w14:paraId="22D503C2" w14:textId="77777777" w:rsidR="00D25CFA" w:rsidRPr="00510131" w:rsidRDefault="00D25CFA" w:rsidP="00817B20">
            <w:pPr>
              <w:pStyle w:val="Signature"/>
              <w:spacing w:before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d1.equals(d2)</w:t>
            </w:r>
          </w:p>
        </w:tc>
        <w:tc>
          <w:tcPr>
            <w:tcW w:w="1710" w:type="dxa"/>
          </w:tcPr>
          <w:p w14:paraId="60FDE92A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7E6D93C" w14:textId="77777777" w:rsidR="00D25CFA" w:rsidRPr="00510131" w:rsidRDefault="00986FFF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2102" w:type="dxa"/>
          </w:tcPr>
          <w:p w14:paraId="3E2898A1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001AEAEE" w14:textId="77777777" w:rsidTr="00817B20">
        <w:trPr>
          <w:trHeight w:hRule="exact" w:val="403"/>
        </w:trPr>
        <w:tc>
          <w:tcPr>
            <w:tcW w:w="2335" w:type="dxa"/>
          </w:tcPr>
          <w:p w14:paraId="2464FF0D" w14:textId="77777777" w:rsidR="00D25CFA" w:rsidRPr="00510131" w:rsidRDefault="00D25CFA" w:rsidP="00817B20">
            <w:pPr>
              <w:pStyle w:val="Signature"/>
              <w:spacing w:before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>(s1-s2).equals(null)</w:t>
            </w:r>
          </w:p>
        </w:tc>
        <w:tc>
          <w:tcPr>
            <w:tcW w:w="1710" w:type="dxa"/>
          </w:tcPr>
          <w:p w14:paraId="51994CA5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11E3541" w14:textId="77777777" w:rsidR="00D25CFA" w:rsidRPr="00510131" w:rsidRDefault="004B76F7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2102" w:type="dxa"/>
          </w:tcPr>
          <w:p w14:paraId="7EEDB3E2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47321A08" w14:textId="77777777" w:rsidTr="00817B20">
        <w:trPr>
          <w:trHeight w:hRule="exact" w:val="403"/>
        </w:trPr>
        <w:tc>
          <w:tcPr>
            <w:tcW w:w="2335" w:type="dxa"/>
            <w:vAlign w:val="top"/>
          </w:tcPr>
          <w:p w14:paraId="23B354D9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i1-i2 == 0</w:t>
            </w:r>
          </w:p>
        </w:tc>
        <w:tc>
          <w:tcPr>
            <w:tcW w:w="1710" w:type="dxa"/>
          </w:tcPr>
          <w:p w14:paraId="31CADF01" w14:textId="77777777" w:rsidR="00D25CFA" w:rsidRPr="00510131" w:rsidRDefault="004B76F7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4ED9E6E1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2" w:type="dxa"/>
          </w:tcPr>
          <w:p w14:paraId="187B2473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D25CFA" w:rsidRPr="00510131" w14:paraId="31AA27D1" w14:textId="77777777" w:rsidTr="00817B20">
        <w:trPr>
          <w:trHeight w:hRule="exact" w:val="403"/>
        </w:trPr>
        <w:tc>
          <w:tcPr>
            <w:tcW w:w="2335" w:type="dxa"/>
            <w:vAlign w:val="top"/>
          </w:tcPr>
          <w:p w14:paraId="681D7EF8" w14:textId="77777777" w:rsidR="00D25CFA" w:rsidRPr="00510131" w:rsidRDefault="00D25CFA" w:rsidP="00817B20">
            <w:pPr>
              <w:pStyle w:val="Signature"/>
              <w:spacing w:before="0" w:line="240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510131">
              <w:rPr>
                <w:color w:val="auto"/>
                <w:sz w:val="24"/>
                <w:szCs w:val="24"/>
              </w:rPr>
              <w:t xml:space="preserve">  s1.equals(s2)</w:t>
            </w:r>
          </w:p>
        </w:tc>
        <w:tc>
          <w:tcPr>
            <w:tcW w:w="1710" w:type="dxa"/>
          </w:tcPr>
          <w:p w14:paraId="4E9CD6AC" w14:textId="77777777" w:rsidR="00D25CFA" w:rsidRPr="00510131" w:rsidRDefault="004B76F7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71E45182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2" w:type="dxa"/>
          </w:tcPr>
          <w:p w14:paraId="5F17DDF0" w14:textId="77777777" w:rsidR="00D25CFA" w:rsidRPr="00510131" w:rsidRDefault="00D25CFA" w:rsidP="00817B20">
            <w:pPr>
              <w:pStyle w:val="Signature"/>
              <w:spacing w:before="36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67C6386B" w14:textId="77777777" w:rsidR="00F63908" w:rsidRDefault="00986F59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ABEE0E" wp14:editId="2BD85598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CF6D00" w14:textId="77777777" w:rsidR="00986F59" w:rsidRPr="00034555" w:rsidRDefault="00A06EA2" w:rsidP="00F0656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EE0E" id="Double Bracket 3" o:spid="_x0000_s1036" type="#_x0000_t185" style="position:absolute;margin-left:330.2pt;margin-top:115.8pt;width:86.3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" strokecolor="black [3200]" strokeweight="2pt">
                <v:shadow on="t" opacity="24903f" mv:blur="40000f" origin=",.5" offset="0,20000emu"/>
                <v:textbox>
                  <w:txbxContent>
                    <w:p w14:paraId="50CF6D00" w14:textId="77777777" w:rsidR="00986F59" w:rsidRPr="00034555" w:rsidRDefault="00A06EA2" w:rsidP="00F0656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3908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3840" behindDoc="0" locked="0" layoutInCell="1" allowOverlap="1" wp14:anchorId="25587F23" wp14:editId="4F12302A">
                <wp:simplePos x="0" y="0"/>
                <wp:positionH relativeFrom="page">
                  <wp:posOffset>470865</wp:posOffset>
                </wp:positionH>
                <wp:positionV relativeFrom="margin">
                  <wp:posOffset>-5080</wp:posOffset>
                </wp:positionV>
                <wp:extent cx="1247775" cy="2304288"/>
                <wp:effectExtent l="0" t="0" r="0" b="0"/>
                <wp:wrapSquare wrapText="largest"/>
                <wp:docPr id="22" name="Text Box 22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65E0D" w14:textId="77777777" w:rsidR="00F63908" w:rsidRDefault="00F63908" w:rsidP="00F63908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2092F051" w14:textId="77777777" w:rsidR="00F06563" w:rsidRDefault="00F06563" w:rsidP="00F06563">
                            <w:pPr>
                              <w:pStyle w:val="Quote"/>
                              <w:rPr>
                                <w:rStyle w:val="QuoteChar"/>
                              </w:rPr>
                            </w:pPr>
                            <w:r>
                              <w:rPr>
                                <w:rStyle w:val="QuoteChar"/>
                              </w:rPr>
                              <w:t xml:space="preserve">Use the if/else statement. </w:t>
                            </w:r>
                          </w:p>
                          <w:p w14:paraId="401A13DD" w14:textId="77777777" w:rsidR="00F06563" w:rsidRPr="00510131" w:rsidRDefault="00F06563" w:rsidP="00F06563">
                            <w:pPr>
                              <w:pStyle w:val="Quot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Style w:val="QuoteChar"/>
                              </w:rPr>
                              <w:t>Get an input from the user.</w:t>
                            </w:r>
                          </w:p>
                          <w:p w14:paraId="4378E737" w14:textId="77777777" w:rsidR="00F63908" w:rsidRDefault="00F63908" w:rsidP="00F63908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</w:p>
                          <w:p w14:paraId="104B1255" w14:textId="77777777" w:rsidR="00FB3FB6" w:rsidRDefault="00FB3FB6" w:rsidP="00FB3FB6"/>
                          <w:p w14:paraId="2B0B0931" w14:textId="77777777" w:rsidR="00FB3FB6" w:rsidRDefault="00FB3FB6" w:rsidP="00FB3FB6"/>
                          <w:p w14:paraId="616C6D1F" w14:textId="77777777" w:rsidR="00FB3FB6" w:rsidRDefault="00FB3FB6" w:rsidP="00FB3FB6"/>
                          <w:p w14:paraId="17A333AD" w14:textId="77777777" w:rsidR="00FB3FB6" w:rsidRDefault="00FB3FB6" w:rsidP="00FB3FB6"/>
                          <w:p w14:paraId="6B023F86" w14:textId="77777777" w:rsidR="00FB3FB6" w:rsidRDefault="00FB3FB6" w:rsidP="00FB3FB6"/>
                          <w:p w14:paraId="504BE30D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25587F23" id="Text Box 22" o:spid="_x0000_s1037" type="#_x0000_t202" alt="Sidebar" style="position:absolute;margin-left:37.1pt;margin-top:-.35pt;width:98.25pt;height:181.45pt;z-index:25168384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" filled="f" stroked="f" strokeweight=".5pt">
                <v:textbox inset="3.6pt,0,3.6pt,0">
                  <w:txbxContent>
                    <w:p w14:paraId="42465E0D" w14:textId="77777777" w:rsidR="00F63908" w:rsidRDefault="00F63908" w:rsidP="00F63908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2092F051" w14:textId="77777777" w:rsidR="00F06563" w:rsidRDefault="00F06563" w:rsidP="00F06563">
                      <w:pPr>
                        <w:pStyle w:val="Quote"/>
                        <w:rPr>
                          <w:rStyle w:val="QuoteChar"/>
                        </w:rPr>
                      </w:pPr>
                      <w:r>
                        <w:rPr>
                          <w:rStyle w:val="QuoteChar"/>
                        </w:rPr>
                        <w:t xml:space="preserve">Use the if/else statement. </w:t>
                      </w:r>
                    </w:p>
                    <w:p w14:paraId="401A13DD" w14:textId="77777777" w:rsidR="00F06563" w:rsidRPr="00510131" w:rsidRDefault="00F06563" w:rsidP="00F06563">
                      <w:pPr>
                        <w:pStyle w:val="Quote"/>
                        <w:rPr>
                          <w:i w:val="0"/>
                          <w:iCs w:val="0"/>
                        </w:rPr>
                      </w:pPr>
                      <w:r>
                        <w:rPr>
                          <w:rStyle w:val="QuoteChar"/>
                        </w:rPr>
                        <w:t>Get an input from the user.</w:t>
                      </w:r>
                    </w:p>
                    <w:p w14:paraId="4378E737" w14:textId="77777777" w:rsidR="00F63908" w:rsidRDefault="00F63908" w:rsidP="00F63908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</w:p>
                    <w:p w14:paraId="104B1255" w14:textId="77777777" w:rsidR="00FB3FB6" w:rsidRDefault="00FB3FB6" w:rsidP="00FB3FB6"/>
                    <w:p w14:paraId="2B0B0931" w14:textId="77777777" w:rsidR="00FB3FB6" w:rsidRDefault="00FB3FB6" w:rsidP="00FB3FB6"/>
                    <w:p w14:paraId="616C6D1F" w14:textId="77777777" w:rsidR="00FB3FB6" w:rsidRDefault="00FB3FB6" w:rsidP="00FB3FB6"/>
                    <w:p w14:paraId="17A333AD" w14:textId="77777777" w:rsidR="00FB3FB6" w:rsidRDefault="00FB3FB6" w:rsidP="00FB3FB6"/>
                    <w:p w14:paraId="6B023F86" w14:textId="77777777" w:rsidR="00FB3FB6" w:rsidRDefault="00FB3FB6" w:rsidP="00FB3FB6"/>
                    <w:p w14:paraId="504BE30D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63908">
        <w:t>Question Three</w:t>
      </w:r>
    </w:p>
    <w:p w14:paraId="3A6F4341" w14:textId="77777777" w:rsidR="00F06563" w:rsidRPr="00B36B3D" w:rsidRDefault="00F06563" w:rsidP="00F06563">
      <w:pPr>
        <w:jc w:val="both"/>
        <w:rPr>
          <w:rFonts w:eastAsia="Times New Roman" w:cstheme="minorHAnsi"/>
          <w:color w:val="000000"/>
          <w:sz w:val="24"/>
          <w:szCs w:val="24"/>
        </w:rPr>
      </w:pPr>
      <w:r w:rsidRPr="00B36B3D">
        <w:rPr>
          <w:rFonts w:eastAsia="Times New Roman" w:cstheme="minorHAnsi"/>
          <w:color w:val="000000"/>
          <w:sz w:val="24"/>
          <w:szCs w:val="24"/>
        </w:rPr>
        <w:t xml:space="preserve">Write Java program to </w:t>
      </w:r>
      <w:r>
        <w:rPr>
          <w:rFonts w:eastAsia="Times New Roman" w:cstheme="minorHAnsi"/>
          <w:color w:val="000000"/>
          <w:sz w:val="24"/>
          <w:szCs w:val="24"/>
        </w:rPr>
        <w:t>allow the user to input his/her password twice</w:t>
      </w:r>
      <w:r w:rsidRPr="00B36B3D">
        <w:rPr>
          <w:rFonts w:eastAsia="Times New Roman" w:cstheme="minorHAnsi"/>
          <w:color w:val="000000"/>
          <w:sz w:val="24"/>
          <w:szCs w:val="24"/>
        </w:rPr>
        <w:t xml:space="preserve">. Then the program will show if the </w:t>
      </w:r>
      <w:r>
        <w:rPr>
          <w:rFonts w:eastAsia="Times New Roman" w:cstheme="minorHAnsi"/>
          <w:color w:val="000000"/>
          <w:sz w:val="24"/>
          <w:szCs w:val="24"/>
        </w:rPr>
        <w:t>password is accepted</w:t>
      </w:r>
      <w:r w:rsidRPr="00B36B3D">
        <w:rPr>
          <w:rFonts w:eastAsia="Times New Roman" w:cstheme="minorHAnsi"/>
          <w:color w:val="000000"/>
          <w:sz w:val="24"/>
          <w:szCs w:val="24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</w:rPr>
        <w:t>If both input are similar and the password length is between 8 and 16, then the password will be accepted else the password will be refused and the program print the specific error message.</w:t>
      </w:r>
    </w:p>
    <w:p w14:paraId="5973DB0B" w14:textId="77777777" w:rsidR="00F06563" w:rsidRPr="0054592A" w:rsidRDefault="00F06563" w:rsidP="00F06563">
      <w:pPr>
        <w:tabs>
          <w:tab w:val="left" w:pos="1268"/>
        </w:tabs>
        <w:jc w:val="both"/>
        <w:rPr>
          <w:rFonts w:asciiTheme="majorHAnsi" w:hAnsiTheme="majorHAnsi" w:cs="Calibri"/>
          <w:b/>
          <w:bCs/>
          <w:u w:val="single"/>
        </w:rPr>
      </w:pPr>
      <w:r w:rsidRPr="0054592A">
        <w:rPr>
          <w:rFonts w:asciiTheme="majorHAnsi" w:hAnsiTheme="majorHAnsi" w:cs="Calibri"/>
          <w:b/>
          <w:bCs/>
          <w:u w:val="single"/>
        </w:rPr>
        <w:t xml:space="preserve">NB: you have to run your program then join a </w:t>
      </w:r>
      <w:r w:rsidRPr="0054592A">
        <w:rPr>
          <w:rFonts w:asciiTheme="majorHAnsi" w:hAnsiTheme="majorHAnsi" w:cs="Calibri"/>
          <w:b/>
          <w:bCs/>
          <w:noProof/>
          <w:u w:val="single"/>
        </w:rPr>
        <w:t>screenshot</w:t>
      </w:r>
      <w:r w:rsidRPr="0054592A">
        <w:rPr>
          <w:rFonts w:asciiTheme="majorHAnsi" w:hAnsiTheme="majorHAnsi" w:cs="Calibri"/>
          <w:b/>
          <w:bCs/>
          <w:u w:val="single"/>
        </w:rPr>
        <w:t xml:space="preserve"> of the execution to your answer</w:t>
      </w:r>
    </w:p>
    <w:p w14:paraId="4CA72B4F" w14:textId="77777777" w:rsidR="00F06563" w:rsidRDefault="00F06563" w:rsidP="00F0656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C157D8">
        <w:rPr>
          <w:rFonts w:eastAsia="Times New Roman" w:cstheme="minorHAnsi"/>
          <w:color w:val="000000"/>
          <w:sz w:val="24"/>
          <w:szCs w:val="24"/>
          <w:u w:val="single"/>
        </w:rPr>
        <w:t>Typical run of the program</w:t>
      </w:r>
    </w:p>
    <w:p w14:paraId="44354845" w14:textId="77777777" w:rsidR="00F06563" w:rsidRDefault="00F06563" w:rsidP="00F06563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>Scenario 1</w:t>
      </w:r>
    </w:p>
    <w:p w14:paraId="4B225F59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password:</w:t>
      </w:r>
    </w:p>
    <w:p w14:paraId="00B0C2D6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password1</w:t>
      </w:r>
    </w:p>
    <w:p w14:paraId="182F35A1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 again:</w:t>
      </w:r>
    </w:p>
    <w:p w14:paraId="66292992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password2</w:t>
      </w:r>
    </w:p>
    <w:p w14:paraId="542CA157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The password is not accepted</w:t>
      </w:r>
    </w:p>
    <w:p w14:paraId="4F3659ED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Passwords do not match!</w:t>
      </w:r>
    </w:p>
    <w:p w14:paraId="7324B256" w14:textId="77777777" w:rsidR="00F06563" w:rsidRDefault="00F06563" w:rsidP="00F0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DA73E4" w14:textId="77777777" w:rsidR="00F06563" w:rsidRDefault="00F06563" w:rsidP="00F06563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>Scenario 2</w:t>
      </w:r>
    </w:p>
    <w:p w14:paraId="149CEC57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password:</w:t>
      </w:r>
    </w:p>
    <w:p w14:paraId="63237868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</w:t>
      </w:r>
    </w:p>
    <w:p w14:paraId="62CF0D76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 again:</w:t>
      </w:r>
    </w:p>
    <w:p w14:paraId="3C446659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</w:t>
      </w:r>
    </w:p>
    <w:p w14:paraId="27172F30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The password is not accepted</w:t>
      </w:r>
    </w:p>
    <w:p w14:paraId="3F7A0986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password length must be between 8 and 16</w:t>
      </w:r>
    </w:p>
    <w:p w14:paraId="47CC1F4A" w14:textId="77777777" w:rsidR="00F06563" w:rsidRDefault="00F06563" w:rsidP="00F0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D929E7" w14:textId="77777777" w:rsidR="00F06563" w:rsidRDefault="00F06563" w:rsidP="00F06563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>Scenario 3</w:t>
      </w:r>
    </w:p>
    <w:p w14:paraId="322982D2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password:</w:t>
      </w:r>
    </w:p>
    <w:p w14:paraId="7D8C8E86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pass1</w:t>
      </w:r>
    </w:p>
    <w:p w14:paraId="14449B86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 again:</w:t>
      </w:r>
    </w:p>
    <w:p w14:paraId="270F2C70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pass2</w:t>
      </w:r>
    </w:p>
    <w:p w14:paraId="0C28867A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The password is not accepted</w:t>
      </w:r>
    </w:p>
    <w:p w14:paraId="09BBBC3B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Passwords do not match!</w:t>
      </w:r>
    </w:p>
    <w:p w14:paraId="0230E8F9" w14:textId="77777777" w:rsidR="004A675E" w:rsidRDefault="004A675E" w:rsidP="00F06563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29663B27" w14:textId="77777777" w:rsidR="00F06563" w:rsidRDefault="00F06563" w:rsidP="00F06563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>Scenario 4</w:t>
      </w:r>
    </w:p>
    <w:p w14:paraId="51F7FE77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your password:</w:t>
      </w:r>
    </w:p>
    <w:p w14:paraId="31EA0E06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password1</w:t>
      </w:r>
    </w:p>
    <w:p w14:paraId="7B28BA24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Enter your password again:</w:t>
      </w:r>
    </w:p>
    <w:p w14:paraId="6479FF98" w14:textId="77777777" w:rsidR="00F06563" w:rsidRDefault="00F06563" w:rsidP="00F0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password1</w:t>
      </w:r>
    </w:p>
    <w:p w14:paraId="374F68A0" w14:textId="77777777" w:rsidR="004A675E" w:rsidRDefault="00F06563" w:rsidP="004A6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password is accepted</w:t>
      </w:r>
    </w:p>
    <w:p w14:paraId="7C6D8602" w14:textId="77777777" w:rsidR="004A675E" w:rsidRDefault="004A675E" w:rsidP="004A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18B032" w14:textId="0DFE6DD5" w:rsidR="006B7038" w:rsidRDefault="00F048F3" w:rsidP="004A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en-US"/>
        </w:rPr>
        <w:drawing>
          <wp:inline distT="0" distB="0" distL="0" distR="0" wp14:anchorId="55E590F3" wp14:editId="4E4C8218">
            <wp:extent cx="5346700" cy="1625600"/>
            <wp:effectExtent l="0" t="0" r="12700" b="0"/>
            <wp:docPr id="8" name="Picture 8" descr="../Desktop/Screen%20Shot%202017-10-27%20at%206.13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0-27%20at%206.13.4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lang w:eastAsia="en-US"/>
        </w:rPr>
        <w:drawing>
          <wp:inline distT="0" distB="0" distL="0" distR="0" wp14:anchorId="639D1988" wp14:editId="6B329156">
            <wp:extent cx="5346700" cy="1358900"/>
            <wp:effectExtent l="0" t="0" r="12700" b="12700"/>
            <wp:docPr id="11" name="Picture 11" descr="../Desktop/Screen%20Shot%202017-10-27%20at%206.01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10-27%20at%206.01.53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lang w:eastAsia="en-US"/>
        </w:rPr>
        <w:drawing>
          <wp:inline distT="0" distB="0" distL="0" distR="0" wp14:anchorId="496AF75A" wp14:editId="37ECC574">
            <wp:extent cx="5105400" cy="2095500"/>
            <wp:effectExtent l="0" t="0" r="0" b="12700"/>
            <wp:docPr id="10" name="Picture 10" descr="../Desktop/Screen%20Shot%202017-10-27%20at%205.59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0-27%20at%205.59.00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D6D9" w14:textId="77777777" w:rsidR="00A46E7A" w:rsidRDefault="00A46E7A" w:rsidP="004A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726FC9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public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class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Assignment2Q3 {</w:t>
      </w:r>
    </w:p>
    <w:p w14:paraId="1A373AC7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</w:p>
    <w:p w14:paraId="53D6A614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public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static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void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main(String[]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args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) {</w:t>
      </w:r>
    </w:p>
    <w:p w14:paraId="6CAE3989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 xml:space="preserve">Scanner </w:t>
      </w:r>
      <w:r w:rsidRPr="00A46E7A">
        <w:rPr>
          <w:rFonts w:ascii="Monaco" w:hAnsi="Monaco" w:cs="Times New Roman"/>
          <w:color w:val="7E504F"/>
          <w:sz w:val="17"/>
          <w:szCs w:val="17"/>
          <w:u w:val="single"/>
          <w:lang w:eastAsia="en-US"/>
        </w:rPr>
        <w:t>sc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=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new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Scanner(System.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);</w:t>
      </w:r>
    </w:p>
    <w:p w14:paraId="72E228AA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"Enter your Password:"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693EF12D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 xml:space="preserve">String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pass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=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sc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.nextLine();</w:t>
      </w:r>
    </w:p>
    <w:p w14:paraId="2EB72916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"Enter your Password again:"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43AFED62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 xml:space="preserve">String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again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=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sc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.nextLine();</w:t>
      </w:r>
    </w:p>
    <w:p w14:paraId="4F32B1E0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lastRenderedPageBreak/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if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(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pass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.equals(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again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)) {</w:t>
      </w:r>
    </w:p>
    <w:p w14:paraId="66DEC014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if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(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pass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.length() &lt; 8 ||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pass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.length() &gt; 16 ||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again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.length() &lt; 8 ||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again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.length() &gt; 16) {</w:t>
      </w:r>
    </w:p>
    <w:p w14:paraId="0A7BBA14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printError();</w:t>
      </w:r>
    </w:p>
    <w:p w14:paraId="479E3994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"The password length must be between 8 and 16"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1C13B1F8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 xml:space="preserve">}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else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{</w:t>
      </w:r>
    </w:p>
    <w:p w14:paraId="3A9F2A58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"The Password is accepted"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0728551A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315585D6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else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{</w:t>
      </w:r>
    </w:p>
    <w:p w14:paraId="38FC2FD8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printError();</w:t>
      </w:r>
    </w:p>
    <w:p w14:paraId="3DC447C9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"The Passwords do not match!"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2E02CD73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3C90900A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if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(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pass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.length() == 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again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.length()) {</w:t>
      </w:r>
    </w:p>
    <w:p w14:paraId="10F2B29E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if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(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pass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.equals(</w:t>
      </w:r>
      <w:r w:rsidRPr="00A46E7A">
        <w:rPr>
          <w:rFonts w:ascii="Monaco" w:hAnsi="Monaco" w:cs="Times New Roman"/>
          <w:color w:val="7E504F"/>
          <w:sz w:val="17"/>
          <w:szCs w:val="17"/>
          <w:lang w:eastAsia="en-US"/>
        </w:rPr>
        <w:t>again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)) {</w:t>
      </w:r>
    </w:p>
    <w:p w14:paraId="49BB08DA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.println();</w:t>
      </w:r>
    </w:p>
    <w:p w14:paraId="274F688A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 xml:space="preserve">}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else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{</w:t>
      </w:r>
    </w:p>
    <w:p w14:paraId="2C6A4BB4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</w:p>
    <w:p w14:paraId="04E6FC81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2C71989D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 xml:space="preserve">}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else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{</w:t>
      </w:r>
    </w:p>
    <w:p w14:paraId="1CF877E8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"The Passwords do not match!"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031CD3F4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03FBF4DC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73ED5EC2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</w:p>
    <w:p w14:paraId="74592A35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private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static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A46E7A">
        <w:rPr>
          <w:rFonts w:ascii="Monaco" w:hAnsi="Monaco" w:cs="Times New Roman"/>
          <w:color w:val="931A68"/>
          <w:sz w:val="17"/>
          <w:szCs w:val="17"/>
          <w:lang w:eastAsia="en-US"/>
        </w:rPr>
        <w:t>void</w:t>
      </w: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printError() {</w:t>
      </w:r>
    </w:p>
    <w:p w14:paraId="1BB519FC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3933FF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ab/>
        <w:t>System.</w:t>
      </w:r>
      <w:r w:rsidRPr="00A46E7A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.println(</w:t>
      </w:r>
      <w:r w:rsidRPr="00A46E7A">
        <w:rPr>
          <w:rFonts w:ascii="Monaco" w:hAnsi="Monaco" w:cs="Times New Roman"/>
          <w:color w:val="3933FF"/>
          <w:sz w:val="17"/>
          <w:szCs w:val="17"/>
          <w:lang w:eastAsia="en-US"/>
        </w:rPr>
        <w:t>"The Password is not accepted."</w:t>
      </w:r>
      <w:r w:rsidRPr="00A46E7A">
        <w:rPr>
          <w:rFonts w:ascii="Monaco" w:hAnsi="Monaco" w:cs="Times New Roman"/>
          <w:color w:val="000000"/>
          <w:sz w:val="17"/>
          <w:szCs w:val="17"/>
          <w:lang w:eastAsia="en-US"/>
        </w:rPr>
        <w:t>);</w:t>
      </w:r>
    </w:p>
    <w:p w14:paraId="0DB28D3A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15E091C9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</w:p>
    <w:p w14:paraId="634589D5" w14:textId="77777777" w:rsidR="00A46E7A" w:rsidRPr="00A46E7A" w:rsidRDefault="00A46E7A" w:rsidP="00A46E7A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A46E7A">
        <w:rPr>
          <w:rFonts w:ascii="Monaco" w:hAnsi="Monaco" w:cs="Times New Roman"/>
          <w:color w:val="auto"/>
          <w:sz w:val="17"/>
          <w:szCs w:val="17"/>
          <w:lang w:eastAsia="en-US"/>
        </w:rPr>
        <w:t>}</w:t>
      </w:r>
    </w:p>
    <w:p w14:paraId="68150178" w14:textId="77777777" w:rsidR="00A46E7A" w:rsidRDefault="00A46E7A" w:rsidP="004A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BB2AEA" w14:textId="77777777" w:rsidR="00496101" w:rsidRDefault="00986F59" w:rsidP="004A675E">
      <w:pPr>
        <w:pStyle w:val="Heading1"/>
        <w:tabs>
          <w:tab w:val="left" w:pos="2160"/>
        </w:tabs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CE9BEB" wp14:editId="1C4045FD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A5E997" w14:textId="77777777" w:rsidR="00986F59" w:rsidRPr="00034555" w:rsidRDefault="00F06563" w:rsidP="007C188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9BEB" id="Double Bracket 4" o:spid="_x0000_s1038" type="#_x0000_t185" style="position:absolute;margin-left:330.2pt;margin-top:115.8pt;width:86.35pt;height:2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" strokecolor="black [3200]" strokeweight="2pt">
                <v:shadow on="t" opacity="24903f" mv:blur="40000f" origin=",.5" offset="0,20000emu"/>
                <v:textbox>
                  <w:txbxContent>
                    <w:p w14:paraId="12A5E997" w14:textId="77777777" w:rsidR="00986F59" w:rsidRPr="00034555" w:rsidRDefault="00F06563" w:rsidP="007C188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01F4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5888" behindDoc="0" locked="0" layoutInCell="1" allowOverlap="1" wp14:anchorId="68C9B68D" wp14:editId="1D6D2F8B">
                <wp:simplePos x="0" y="0"/>
                <wp:positionH relativeFrom="page">
                  <wp:posOffset>478790</wp:posOffset>
                </wp:positionH>
                <wp:positionV relativeFrom="margin">
                  <wp:posOffset>-2210</wp:posOffset>
                </wp:positionV>
                <wp:extent cx="1247775" cy="2304288"/>
                <wp:effectExtent l="0" t="0" r="0" b="0"/>
                <wp:wrapSquare wrapText="largest"/>
                <wp:docPr id="23" name="Text Box 23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0BD4" w14:textId="77777777" w:rsidR="006301F4" w:rsidRDefault="006301F4" w:rsidP="006301F4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42EA989D" w14:textId="77777777" w:rsidR="00FB3FB6" w:rsidRPr="00F06563" w:rsidRDefault="00F06563" w:rsidP="00F06563">
                            <w:pPr>
                              <w:pStyle w:val="Quote"/>
                              <w:rPr>
                                <w:rStyle w:val="QuoteChar"/>
                              </w:rPr>
                            </w:pPr>
                            <w:r w:rsidRPr="00F06563">
                              <w:rPr>
                                <w:rStyle w:val="QuoteChar"/>
                              </w:rPr>
                              <w:t>Conditional statements and comparison operators</w:t>
                            </w:r>
                          </w:p>
                          <w:p w14:paraId="3CED8C49" w14:textId="77777777" w:rsidR="00FB3FB6" w:rsidRDefault="00FB3FB6" w:rsidP="00FB3FB6"/>
                          <w:p w14:paraId="002BB0C7" w14:textId="77777777" w:rsidR="00FB3FB6" w:rsidRDefault="00FB3FB6" w:rsidP="00FB3FB6"/>
                          <w:p w14:paraId="2729771F" w14:textId="77777777" w:rsidR="00FB3FB6" w:rsidRDefault="00FB3FB6" w:rsidP="00FB3FB6"/>
                          <w:p w14:paraId="7CCB95E9" w14:textId="77777777" w:rsidR="00FB3FB6" w:rsidRDefault="00FB3FB6" w:rsidP="00FB3FB6"/>
                          <w:p w14:paraId="2942F5F8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68C9B68D" id="Text Box 23" o:spid="_x0000_s1039" type="#_x0000_t202" alt="Sidebar" style="position:absolute;margin-left:37.7pt;margin-top:-.1pt;width:98.25pt;height:181.45pt;z-index:251685888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" filled="f" stroked="f" strokeweight=".5pt">
                <v:textbox inset="3.6pt,0,3.6pt,0">
                  <w:txbxContent>
                    <w:p w14:paraId="2CF80BD4" w14:textId="77777777" w:rsidR="006301F4" w:rsidRDefault="006301F4" w:rsidP="006301F4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42EA989D" w14:textId="77777777" w:rsidR="00FB3FB6" w:rsidRPr="00F06563" w:rsidRDefault="00F06563" w:rsidP="00F06563">
                      <w:pPr>
                        <w:pStyle w:val="Quote"/>
                        <w:rPr>
                          <w:rStyle w:val="QuoteChar"/>
                        </w:rPr>
                      </w:pPr>
                      <w:r w:rsidRPr="00F06563">
                        <w:rPr>
                          <w:rStyle w:val="QuoteChar"/>
                        </w:rPr>
                        <w:t>Conditional statements and comparison operators</w:t>
                      </w:r>
                    </w:p>
                    <w:p w14:paraId="3CED8C49" w14:textId="77777777" w:rsidR="00FB3FB6" w:rsidRDefault="00FB3FB6" w:rsidP="00FB3FB6"/>
                    <w:p w14:paraId="002BB0C7" w14:textId="77777777" w:rsidR="00FB3FB6" w:rsidRDefault="00FB3FB6" w:rsidP="00FB3FB6"/>
                    <w:p w14:paraId="2729771F" w14:textId="77777777" w:rsidR="00FB3FB6" w:rsidRDefault="00FB3FB6" w:rsidP="00FB3FB6"/>
                    <w:p w14:paraId="7CCB95E9" w14:textId="77777777" w:rsidR="00FB3FB6" w:rsidRDefault="00FB3FB6" w:rsidP="00FB3FB6"/>
                    <w:p w14:paraId="2942F5F8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6301F4">
        <w:t>Question Four</w:t>
      </w:r>
    </w:p>
    <w:p w14:paraId="406A53E3" w14:textId="77777777" w:rsidR="00F06563" w:rsidRPr="00393064" w:rsidRDefault="00F06563" w:rsidP="00F06563">
      <w:pPr>
        <w:spacing w:before="360" w:after="0" w:line="312" w:lineRule="auto"/>
        <w:rPr>
          <w:rFonts w:eastAsia="Times New Roman" w:cstheme="minorHAnsi"/>
          <w:color w:val="222222"/>
          <w:sz w:val="24"/>
          <w:szCs w:val="24"/>
        </w:rPr>
      </w:pPr>
      <w:r w:rsidRPr="00393064">
        <w:rPr>
          <w:rFonts w:eastAsia="Times New Roman" w:cstheme="minorHAnsi"/>
          <w:color w:val="222222"/>
          <w:sz w:val="24"/>
          <w:szCs w:val="24"/>
        </w:rPr>
        <w:t>Write program that takes the user age as input. Then the program will display whether the person is authorized to participate in vote or not. A person’s age who is authorized to vote should be 18 years or older.</w:t>
      </w:r>
    </w:p>
    <w:p w14:paraId="4A20EF20" w14:textId="77777777" w:rsidR="00F06563" w:rsidRPr="00393064" w:rsidRDefault="00F06563" w:rsidP="00F06563">
      <w:pPr>
        <w:spacing w:after="0" w:line="36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93064">
        <w:rPr>
          <w:rFonts w:eastAsia="Times New Roman" w:cstheme="minorHAnsi"/>
          <w:b/>
          <w:color w:val="222222"/>
          <w:sz w:val="24"/>
          <w:szCs w:val="24"/>
        </w:rPr>
        <w:t>Example output:</w:t>
      </w:r>
    </w:p>
    <w:p w14:paraId="6C827949" w14:textId="77777777" w:rsidR="00F06563" w:rsidRPr="00393064" w:rsidRDefault="00F06563" w:rsidP="00F06563">
      <w:pPr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393064">
        <w:rPr>
          <w:rFonts w:eastAsia="Times New Roman" w:cstheme="minorHAnsi"/>
          <w:color w:val="222222"/>
          <w:sz w:val="24"/>
          <w:szCs w:val="24"/>
        </w:rPr>
        <w:t>Enter your age: 18</w:t>
      </w:r>
    </w:p>
    <w:p w14:paraId="6473DD7A" w14:textId="77777777" w:rsidR="00F06563" w:rsidRDefault="00F06563" w:rsidP="00F06563">
      <w:pPr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393064">
        <w:rPr>
          <w:rFonts w:eastAsia="Times New Roman" w:cstheme="minorHAnsi"/>
          <w:color w:val="222222"/>
          <w:sz w:val="24"/>
          <w:szCs w:val="24"/>
        </w:rPr>
        <w:t>You are authorized to vote.</w:t>
      </w:r>
    </w:p>
    <w:p w14:paraId="2D50FC59" w14:textId="77777777" w:rsidR="00A46E7A" w:rsidRDefault="00A46E7A" w:rsidP="00F06563">
      <w:pPr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</w:p>
    <w:p w14:paraId="51EEB9DD" w14:textId="77777777" w:rsidR="00A46E7A" w:rsidRDefault="00A46E7A" w:rsidP="00A46E7A">
      <w:pPr>
        <w:pStyle w:val="p1"/>
      </w:pPr>
      <w:r>
        <w:rPr>
          <w:rStyle w:val="s1"/>
        </w:rPr>
        <w:t>import</w:t>
      </w:r>
      <w:r>
        <w:t xml:space="preserve"> java.util.Scanner;</w:t>
      </w:r>
    </w:p>
    <w:p w14:paraId="4E5D2A47" w14:textId="77777777" w:rsidR="00A46E7A" w:rsidRDefault="00A46E7A" w:rsidP="00A46E7A">
      <w:pPr>
        <w:pStyle w:val="p2"/>
      </w:pPr>
    </w:p>
    <w:p w14:paraId="672BBB36" w14:textId="77777777" w:rsidR="00A46E7A" w:rsidRDefault="00A46E7A" w:rsidP="00A46E7A">
      <w:pPr>
        <w:pStyle w:val="p1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class</w:t>
      </w:r>
      <w:r>
        <w:t xml:space="preserve"> Assignment2Q4 {</w:t>
      </w:r>
    </w:p>
    <w:p w14:paraId="13B9E328" w14:textId="77777777" w:rsidR="00A46E7A" w:rsidRDefault="00A46E7A" w:rsidP="00A46E7A">
      <w:pPr>
        <w:pStyle w:val="p2"/>
      </w:pPr>
    </w:p>
    <w:p w14:paraId="5D4C3585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static</w:t>
      </w:r>
      <w:r>
        <w:t xml:space="preserve"> </w:t>
      </w:r>
      <w:r>
        <w:rPr>
          <w:rStyle w:val="s1"/>
        </w:rPr>
        <w:t>void</w:t>
      </w:r>
      <w:r>
        <w:t xml:space="preserve"> main(String[] </w:t>
      </w:r>
      <w:r>
        <w:rPr>
          <w:rStyle w:val="s2"/>
        </w:rPr>
        <w:t>args</w:t>
      </w:r>
      <w:r>
        <w:t>) {</w:t>
      </w:r>
    </w:p>
    <w:p w14:paraId="4FAE0DCD" w14:textId="77777777" w:rsidR="00A46E7A" w:rsidRDefault="00A46E7A" w:rsidP="00A46E7A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 </w:t>
      </w:r>
      <w:r>
        <w:rPr>
          <w:rStyle w:val="s4"/>
        </w:rPr>
        <w:t>TODO</w:t>
      </w:r>
      <w:r>
        <w:t xml:space="preserve"> Auto-generated method stub</w:t>
      </w:r>
    </w:p>
    <w:p w14:paraId="63544D2F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Scanner </w:t>
      </w:r>
      <w:r>
        <w:rPr>
          <w:rStyle w:val="s5"/>
        </w:rPr>
        <w:t>sc</w:t>
      </w:r>
      <w:r>
        <w:t xml:space="preserve"> = </w:t>
      </w:r>
      <w:r>
        <w:rPr>
          <w:rStyle w:val="s1"/>
        </w:rPr>
        <w:t>new</w:t>
      </w:r>
      <w:r>
        <w:t xml:space="preserve"> Scanner(System.</w:t>
      </w:r>
      <w:r>
        <w:rPr>
          <w:rStyle w:val="s6"/>
        </w:rPr>
        <w:t>in</w:t>
      </w:r>
      <w:r>
        <w:t>);</w:t>
      </w:r>
    </w:p>
    <w:p w14:paraId="3421EA81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6"/>
        </w:rPr>
        <w:t>out</w:t>
      </w:r>
      <w:r>
        <w:t>.print(</w:t>
      </w:r>
      <w:r>
        <w:rPr>
          <w:rStyle w:val="s7"/>
        </w:rPr>
        <w:t>"Enter your age: "</w:t>
      </w:r>
      <w:r>
        <w:t>);</w:t>
      </w:r>
    </w:p>
    <w:p w14:paraId="142E15F5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int</w:t>
      </w:r>
      <w:r>
        <w:t xml:space="preserve"> </w:t>
      </w:r>
      <w:r>
        <w:rPr>
          <w:rStyle w:val="s2"/>
        </w:rPr>
        <w:t>age</w:t>
      </w:r>
      <w:r>
        <w:t xml:space="preserve"> = </w:t>
      </w:r>
      <w:r>
        <w:rPr>
          <w:rStyle w:val="s2"/>
        </w:rPr>
        <w:t>sc</w:t>
      </w:r>
      <w:r>
        <w:t>.nextInt();</w:t>
      </w:r>
    </w:p>
    <w:p w14:paraId="470D093B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>(</w:t>
      </w:r>
      <w:r>
        <w:rPr>
          <w:rStyle w:val="s2"/>
        </w:rPr>
        <w:t>age</w:t>
      </w:r>
      <w:r>
        <w:t>&gt;17){</w:t>
      </w:r>
    </w:p>
    <w:p w14:paraId="5A28033C" w14:textId="77777777" w:rsidR="00A46E7A" w:rsidRDefault="00A46E7A" w:rsidP="00A46E7A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3"/>
        </w:rPr>
        <w:t>System.</w:t>
      </w:r>
      <w:r>
        <w:rPr>
          <w:rStyle w:val="s6"/>
        </w:rPr>
        <w:t>out</w:t>
      </w:r>
      <w:r>
        <w:rPr>
          <w:rStyle w:val="s3"/>
        </w:rPr>
        <w:t>.println(</w:t>
      </w:r>
      <w:r>
        <w:t>"You are authorized to vote."</w:t>
      </w:r>
      <w:r>
        <w:rPr>
          <w:rStyle w:val="s3"/>
        </w:rPr>
        <w:t>);</w:t>
      </w:r>
    </w:p>
    <w:p w14:paraId="4C10F6BA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  <w:r>
        <w:rPr>
          <w:rStyle w:val="s1"/>
        </w:rPr>
        <w:t>else</w:t>
      </w:r>
      <w:r>
        <w:t>{</w:t>
      </w:r>
    </w:p>
    <w:p w14:paraId="41D626EB" w14:textId="77777777" w:rsidR="00A46E7A" w:rsidRDefault="00A46E7A" w:rsidP="00A46E7A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3"/>
        </w:rPr>
        <w:t>System.</w:t>
      </w:r>
      <w:r>
        <w:rPr>
          <w:rStyle w:val="s6"/>
        </w:rPr>
        <w:t>out</w:t>
      </w:r>
      <w:r>
        <w:rPr>
          <w:rStyle w:val="s3"/>
        </w:rPr>
        <w:t>.println(</w:t>
      </w:r>
      <w:r>
        <w:t>"You are not authorized to vote."</w:t>
      </w:r>
      <w:r>
        <w:rPr>
          <w:rStyle w:val="s3"/>
        </w:rPr>
        <w:t>);</w:t>
      </w:r>
    </w:p>
    <w:p w14:paraId="4F9FEE0C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457C12AF" w14:textId="77777777" w:rsidR="00A46E7A" w:rsidRDefault="00A46E7A" w:rsidP="00A46E7A">
      <w:pPr>
        <w:pStyle w:val="p1"/>
      </w:pPr>
      <w:r>
        <w:rPr>
          <w:rStyle w:val="apple-tab-span"/>
        </w:rPr>
        <w:tab/>
      </w:r>
      <w:r>
        <w:t>}</w:t>
      </w:r>
    </w:p>
    <w:p w14:paraId="43E592A0" w14:textId="77777777" w:rsidR="00A46E7A" w:rsidRDefault="00A46E7A" w:rsidP="00A46E7A">
      <w:pPr>
        <w:pStyle w:val="p2"/>
      </w:pPr>
    </w:p>
    <w:p w14:paraId="5936CFCD" w14:textId="77777777" w:rsidR="00A46E7A" w:rsidRDefault="00A46E7A" w:rsidP="00A46E7A">
      <w:pPr>
        <w:pStyle w:val="p1"/>
      </w:pPr>
      <w:r>
        <w:t>}</w:t>
      </w:r>
    </w:p>
    <w:p w14:paraId="16EDB8E1" w14:textId="77777777" w:rsidR="00A46E7A" w:rsidRDefault="00A46E7A" w:rsidP="00F06563">
      <w:pPr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</w:p>
    <w:p w14:paraId="3F55E6C4" w14:textId="77777777" w:rsidR="00F048F3" w:rsidRDefault="00F048F3" w:rsidP="00F06563">
      <w:pPr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</w:p>
    <w:p w14:paraId="6B393F00" w14:textId="36484336" w:rsidR="00F048F3" w:rsidRDefault="00F048F3" w:rsidP="00F06563">
      <w:pPr>
        <w:spacing w:after="0" w:line="36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noProof/>
          <w:color w:val="222222"/>
          <w:sz w:val="24"/>
          <w:szCs w:val="24"/>
          <w:lang w:eastAsia="en-US"/>
        </w:rPr>
        <w:lastRenderedPageBreak/>
        <w:drawing>
          <wp:inline distT="0" distB="0" distL="0" distR="0" wp14:anchorId="51092A66" wp14:editId="6D717FFF">
            <wp:extent cx="5346700" cy="1282700"/>
            <wp:effectExtent l="0" t="0" r="12700" b="12700"/>
            <wp:docPr id="13" name="Picture 13" descr="../Desktop/Screen%20Shot%202017-10-27%20at%206.15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10-27%20at%206.15.46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color w:val="222222"/>
          <w:sz w:val="24"/>
          <w:szCs w:val="24"/>
          <w:lang w:eastAsia="en-US"/>
        </w:rPr>
        <w:drawing>
          <wp:inline distT="0" distB="0" distL="0" distR="0" wp14:anchorId="4C552C56" wp14:editId="71A4A3A1">
            <wp:extent cx="5346700" cy="939800"/>
            <wp:effectExtent l="0" t="0" r="12700" b="0"/>
            <wp:docPr id="12" name="Picture 12" descr="../Desktop/Screen%20Shot%202017-10-27%20at%205.59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10-27%20at%205.59.19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8F3">
      <w:headerReference w:type="default" r:id="rId17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B794B" w14:textId="77777777" w:rsidR="00F13CCF" w:rsidRDefault="00F13CCF">
      <w:pPr>
        <w:spacing w:after="0" w:line="240" w:lineRule="auto"/>
      </w:pPr>
      <w:r>
        <w:separator/>
      </w:r>
    </w:p>
    <w:p w14:paraId="2038F921" w14:textId="77777777" w:rsidR="00F13CCF" w:rsidRDefault="00F13CCF"/>
    <w:p w14:paraId="44BA3A62" w14:textId="77777777" w:rsidR="00F13CCF" w:rsidRDefault="00F13CCF"/>
  </w:endnote>
  <w:endnote w:type="continuationSeparator" w:id="0">
    <w:p w14:paraId="447264BB" w14:textId="77777777" w:rsidR="00F13CCF" w:rsidRDefault="00F13CCF">
      <w:pPr>
        <w:spacing w:after="0" w:line="240" w:lineRule="auto"/>
      </w:pPr>
      <w:r>
        <w:continuationSeparator/>
      </w:r>
    </w:p>
    <w:p w14:paraId="738F2E4D" w14:textId="77777777" w:rsidR="00F13CCF" w:rsidRDefault="00F13CCF"/>
    <w:p w14:paraId="56F02E0B" w14:textId="77777777" w:rsidR="00F13CCF" w:rsidRDefault="00F13C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AD783" w14:textId="77777777" w:rsidR="00F13CCF" w:rsidRDefault="00F13CCF">
      <w:pPr>
        <w:spacing w:after="0" w:line="240" w:lineRule="auto"/>
      </w:pPr>
      <w:r>
        <w:separator/>
      </w:r>
    </w:p>
    <w:p w14:paraId="22BA7F94" w14:textId="77777777" w:rsidR="00F13CCF" w:rsidRDefault="00F13CCF"/>
    <w:p w14:paraId="67BD1313" w14:textId="77777777" w:rsidR="00F13CCF" w:rsidRDefault="00F13CCF"/>
  </w:footnote>
  <w:footnote w:type="continuationSeparator" w:id="0">
    <w:p w14:paraId="00168DE9" w14:textId="77777777" w:rsidR="00F13CCF" w:rsidRDefault="00F13CCF">
      <w:pPr>
        <w:spacing w:after="0" w:line="240" w:lineRule="auto"/>
      </w:pPr>
      <w:r>
        <w:continuationSeparator/>
      </w:r>
    </w:p>
    <w:p w14:paraId="7C4EC8F5" w14:textId="77777777" w:rsidR="00F13CCF" w:rsidRDefault="00F13CCF"/>
    <w:p w14:paraId="75804A60" w14:textId="77777777" w:rsidR="00F13CCF" w:rsidRDefault="00F13CC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496101" w14:paraId="56BD6D05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A18F179" w14:textId="77777777" w:rsidR="00496101" w:rsidRDefault="00496101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39F479BC" w14:textId="77777777" w:rsidR="00496101" w:rsidRDefault="00496101"/>
      </w:tc>
      <w:tc>
        <w:tcPr>
          <w:tcW w:w="8424" w:type="dxa"/>
          <w:vAlign w:val="bottom"/>
        </w:tcPr>
        <w:p w14:paraId="72EF05C6" w14:textId="77777777" w:rsidR="00496101" w:rsidRDefault="00496101">
          <w:pPr>
            <w:pStyle w:val="InfoHeading"/>
          </w:pPr>
        </w:p>
      </w:tc>
    </w:tr>
    <w:tr w:rsidR="00496101" w14:paraId="028B452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0C4ED4" w14:textId="77777777" w:rsidR="00496101" w:rsidRDefault="00496101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3F38F814" w14:textId="77777777" w:rsidR="00496101" w:rsidRDefault="00496101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0791E1AC" w14:textId="77777777" w:rsidR="00496101" w:rsidRDefault="00496101">
          <w:pPr>
            <w:pStyle w:val="Header"/>
          </w:pPr>
        </w:p>
      </w:tc>
    </w:tr>
  </w:tbl>
  <w:p w14:paraId="33E79499" w14:textId="77777777" w:rsidR="00496101" w:rsidRDefault="004961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ECBBA" w14:textId="77777777" w:rsidR="00966585" w:rsidRDefault="00966585" w:rsidP="00966585"/>
  <w:p w14:paraId="090AA093" w14:textId="77777777" w:rsidR="00966585" w:rsidRDefault="00E56E61" w:rsidP="00E56E61">
    <w:pPr>
      <w:ind w:left="-1843"/>
    </w:pPr>
    <w:r w:rsidRPr="002C4077">
      <w:rPr>
        <w:b/>
        <w:bCs/>
        <w:i/>
        <w:iCs/>
      </w:rPr>
      <w:t>College of Computing and Informatics</w:t>
    </w:r>
    <w:r w:rsidR="00966585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23118C" wp14:editId="5A64DB42">
              <wp:simplePos x="0" y="0"/>
              <wp:positionH relativeFrom="column">
                <wp:posOffset>-875665</wp:posOffset>
              </wp:positionH>
              <wp:positionV relativeFrom="paragraph">
                <wp:posOffset>-8463915</wp:posOffset>
              </wp:positionV>
              <wp:extent cx="7086600" cy="0"/>
              <wp:effectExtent l="19685" t="13335" r="18415" b="3429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69C831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95pt,-666.45pt" to="489.05pt,-6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" strokecolor="#4f81bd" strokeweight="2pt">
              <v:shadow on="t" opacity="24903f" origin=",.5" offset="0,.55556mm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496101" w14:paraId="713DE9D3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0B751B5" w14:textId="77777777" w:rsidR="00496101" w:rsidRDefault="00462A92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DE63B1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43C68A69" w14:textId="77777777" w:rsidR="00496101" w:rsidRDefault="00496101"/>
      </w:tc>
      <w:tc>
        <w:tcPr>
          <w:tcW w:w="8424" w:type="dxa"/>
          <w:vAlign w:val="bottom"/>
        </w:tcPr>
        <w:p w14:paraId="32B8A926" w14:textId="77777777" w:rsidR="00496101" w:rsidRDefault="00462A92">
          <w:pPr>
            <w:pStyle w:val="InfoHeading"/>
          </w:pPr>
          <w:r>
            <w:fldChar w:fldCharType="begin"/>
          </w:r>
          <w:r>
            <w:instrText xml:space="preserve"> If </w:instrText>
          </w:r>
          <w:fldSimple w:instr=" STYLEREF “Heading 1”  ">
            <w:r w:rsidR="00DE63B1">
              <w:rPr>
                <w:noProof/>
              </w:rPr>
              <w:instrText>Question One</w:instrText>
            </w:r>
          </w:fldSimple>
          <w:r>
            <w:instrText>&lt;&gt; “Error*” “</w:instrText>
          </w:r>
          <w:fldSimple w:instr=" STYLEREF “Heading 1” ">
            <w:r w:rsidR="00DE63B1">
              <w:rPr>
                <w:noProof/>
              </w:rPr>
              <w:instrText>Question One</w:instrText>
            </w:r>
          </w:fldSimple>
          <w:r>
            <w:instrText xml:space="preserve"> </w:instrText>
          </w:r>
          <w:r>
            <w:fldChar w:fldCharType="separate"/>
          </w:r>
          <w:r w:rsidR="00DE63B1">
            <w:rPr>
              <w:noProof/>
            </w:rPr>
            <w:t xml:space="preserve">Question One </w:t>
          </w:r>
          <w:r>
            <w:fldChar w:fldCharType="end"/>
          </w:r>
        </w:p>
      </w:tc>
    </w:tr>
    <w:tr w:rsidR="00496101" w14:paraId="71F4E39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6F402761" w14:textId="77777777" w:rsidR="00496101" w:rsidRDefault="00496101">
          <w:pPr>
            <w:rPr>
              <w:sz w:val="10"/>
            </w:rPr>
          </w:pPr>
        </w:p>
      </w:tc>
      <w:tc>
        <w:tcPr>
          <w:tcW w:w="288" w:type="dxa"/>
        </w:tcPr>
        <w:p w14:paraId="0B33AB74" w14:textId="77777777" w:rsidR="00496101" w:rsidRDefault="00496101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58453451" w14:textId="77777777" w:rsidR="00496101" w:rsidRDefault="00496101">
          <w:pPr>
            <w:rPr>
              <w:sz w:val="10"/>
            </w:rPr>
          </w:pPr>
        </w:p>
      </w:tc>
    </w:tr>
  </w:tbl>
  <w:p w14:paraId="5ACBDB5D" w14:textId="77777777" w:rsidR="00496101" w:rsidRDefault="0049610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4EE13B5"/>
    <w:multiLevelType w:val="hybridMultilevel"/>
    <w:tmpl w:val="839EE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70EF3"/>
    <w:multiLevelType w:val="hybridMultilevel"/>
    <w:tmpl w:val="5A3C13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03731"/>
    <w:multiLevelType w:val="hybridMultilevel"/>
    <w:tmpl w:val="17FE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0E"/>
    <w:rsid w:val="00014E5E"/>
    <w:rsid w:val="00021E60"/>
    <w:rsid w:val="00034555"/>
    <w:rsid w:val="000530C6"/>
    <w:rsid w:val="000C22AA"/>
    <w:rsid w:val="000D22A0"/>
    <w:rsid w:val="000D4C6B"/>
    <w:rsid w:val="001779AF"/>
    <w:rsid w:val="001915D0"/>
    <w:rsid w:val="001A0328"/>
    <w:rsid w:val="001B1FCA"/>
    <w:rsid w:val="001B698D"/>
    <w:rsid w:val="00206680"/>
    <w:rsid w:val="002B7A24"/>
    <w:rsid w:val="00353412"/>
    <w:rsid w:val="00462A92"/>
    <w:rsid w:val="004840C2"/>
    <w:rsid w:val="00496101"/>
    <w:rsid w:val="004A675E"/>
    <w:rsid w:val="004B7324"/>
    <w:rsid w:val="004B76F7"/>
    <w:rsid w:val="004D2E64"/>
    <w:rsid w:val="00517329"/>
    <w:rsid w:val="00542A84"/>
    <w:rsid w:val="0058689F"/>
    <w:rsid w:val="005C3A69"/>
    <w:rsid w:val="006301F4"/>
    <w:rsid w:val="006802FD"/>
    <w:rsid w:val="006B390A"/>
    <w:rsid w:val="006B7038"/>
    <w:rsid w:val="006D608E"/>
    <w:rsid w:val="006E3565"/>
    <w:rsid w:val="007256FD"/>
    <w:rsid w:val="00766492"/>
    <w:rsid w:val="007B0981"/>
    <w:rsid w:val="007C1882"/>
    <w:rsid w:val="007E0D01"/>
    <w:rsid w:val="007E33D4"/>
    <w:rsid w:val="00822BAC"/>
    <w:rsid w:val="0083149F"/>
    <w:rsid w:val="0084508A"/>
    <w:rsid w:val="00850687"/>
    <w:rsid w:val="00886CC4"/>
    <w:rsid w:val="008D6493"/>
    <w:rsid w:val="008F4F46"/>
    <w:rsid w:val="00966585"/>
    <w:rsid w:val="00986F59"/>
    <w:rsid w:val="00986FFF"/>
    <w:rsid w:val="009B0716"/>
    <w:rsid w:val="009C2DE5"/>
    <w:rsid w:val="00A06EA2"/>
    <w:rsid w:val="00A24678"/>
    <w:rsid w:val="00A424A0"/>
    <w:rsid w:val="00A46E7A"/>
    <w:rsid w:val="00AB1146"/>
    <w:rsid w:val="00AC4254"/>
    <w:rsid w:val="00B4784E"/>
    <w:rsid w:val="00B916D5"/>
    <w:rsid w:val="00C0676B"/>
    <w:rsid w:val="00C574A4"/>
    <w:rsid w:val="00C660BF"/>
    <w:rsid w:val="00C819AD"/>
    <w:rsid w:val="00CD4929"/>
    <w:rsid w:val="00D25CFA"/>
    <w:rsid w:val="00D568E3"/>
    <w:rsid w:val="00D8192B"/>
    <w:rsid w:val="00DE230E"/>
    <w:rsid w:val="00DE63B1"/>
    <w:rsid w:val="00E0235E"/>
    <w:rsid w:val="00E35A04"/>
    <w:rsid w:val="00E56E61"/>
    <w:rsid w:val="00E8497B"/>
    <w:rsid w:val="00EA0928"/>
    <w:rsid w:val="00EA6872"/>
    <w:rsid w:val="00EF32C8"/>
    <w:rsid w:val="00F048F3"/>
    <w:rsid w:val="00F05724"/>
    <w:rsid w:val="00F06563"/>
    <w:rsid w:val="00F12AC6"/>
    <w:rsid w:val="00F13CCF"/>
    <w:rsid w:val="00F22920"/>
    <w:rsid w:val="00F63908"/>
    <w:rsid w:val="00F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4BF2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qFormat/>
    <w:rsid w:val="001B69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1">
    <w:name w:val="p1"/>
    <w:basedOn w:val="Normal"/>
    <w:rsid w:val="00A46E7A"/>
    <w:pPr>
      <w:spacing w:after="0" w:line="240" w:lineRule="auto"/>
    </w:pPr>
    <w:rPr>
      <w:rFonts w:ascii="Monaco" w:hAnsi="Monaco" w:cs="Times New Roman"/>
      <w:color w:val="auto"/>
      <w:sz w:val="17"/>
      <w:szCs w:val="17"/>
      <w:lang w:eastAsia="en-US"/>
    </w:rPr>
  </w:style>
  <w:style w:type="paragraph" w:customStyle="1" w:styleId="p2">
    <w:name w:val="p2"/>
    <w:basedOn w:val="Normal"/>
    <w:rsid w:val="00A46E7A"/>
    <w:pPr>
      <w:spacing w:after="0" w:line="240" w:lineRule="auto"/>
    </w:pPr>
    <w:rPr>
      <w:rFonts w:ascii="Monaco" w:hAnsi="Monaco" w:cs="Times New Roman"/>
      <w:color w:val="auto"/>
      <w:sz w:val="17"/>
      <w:szCs w:val="17"/>
      <w:lang w:eastAsia="en-US"/>
    </w:rPr>
  </w:style>
  <w:style w:type="paragraph" w:customStyle="1" w:styleId="p3">
    <w:name w:val="p3"/>
    <w:basedOn w:val="Normal"/>
    <w:rsid w:val="00A46E7A"/>
    <w:pPr>
      <w:spacing w:after="0" w:line="240" w:lineRule="auto"/>
    </w:pPr>
    <w:rPr>
      <w:rFonts w:ascii="Monaco" w:hAnsi="Monaco" w:cs="Times New Roman"/>
      <w:color w:val="4E9072"/>
      <w:sz w:val="17"/>
      <w:szCs w:val="17"/>
      <w:lang w:eastAsia="en-US"/>
    </w:rPr>
  </w:style>
  <w:style w:type="paragraph" w:customStyle="1" w:styleId="p4">
    <w:name w:val="p4"/>
    <w:basedOn w:val="Normal"/>
    <w:rsid w:val="00A46E7A"/>
    <w:pPr>
      <w:spacing w:after="0" w:line="240" w:lineRule="auto"/>
    </w:pPr>
    <w:rPr>
      <w:rFonts w:ascii="Monaco" w:hAnsi="Monaco" w:cs="Times New Roman"/>
      <w:color w:val="3933FF"/>
      <w:sz w:val="17"/>
      <w:szCs w:val="17"/>
      <w:lang w:eastAsia="en-US"/>
    </w:rPr>
  </w:style>
  <w:style w:type="character" w:customStyle="1" w:styleId="s1">
    <w:name w:val="s1"/>
    <w:basedOn w:val="DefaultParagraphFont"/>
    <w:rsid w:val="00A46E7A"/>
    <w:rPr>
      <w:color w:val="931A68"/>
    </w:rPr>
  </w:style>
  <w:style w:type="character" w:customStyle="1" w:styleId="s2">
    <w:name w:val="s2"/>
    <w:basedOn w:val="DefaultParagraphFont"/>
    <w:rsid w:val="00A46E7A"/>
    <w:rPr>
      <w:color w:val="7E504F"/>
    </w:rPr>
  </w:style>
  <w:style w:type="character" w:customStyle="1" w:styleId="s3">
    <w:name w:val="s3"/>
    <w:basedOn w:val="DefaultParagraphFont"/>
    <w:rsid w:val="00A46E7A"/>
    <w:rPr>
      <w:color w:val="000000"/>
    </w:rPr>
  </w:style>
  <w:style w:type="character" w:customStyle="1" w:styleId="s4">
    <w:name w:val="s4"/>
    <w:basedOn w:val="DefaultParagraphFont"/>
    <w:rsid w:val="00A46E7A"/>
    <w:rPr>
      <w:color w:val="91AFCB"/>
    </w:rPr>
  </w:style>
  <w:style w:type="character" w:customStyle="1" w:styleId="s5">
    <w:name w:val="s5"/>
    <w:basedOn w:val="DefaultParagraphFont"/>
    <w:rsid w:val="00A46E7A"/>
    <w:rPr>
      <w:color w:val="7E504F"/>
      <w:u w:val="single"/>
    </w:rPr>
  </w:style>
  <w:style w:type="character" w:customStyle="1" w:styleId="s6">
    <w:name w:val="s6"/>
    <w:basedOn w:val="DefaultParagraphFont"/>
    <w:rsid w:val="00A46E7A"/>
    <w:rPr>
      <w:color w:val="0326CC"/>
    </w:rPr>
  </w:style>
  <w:style w:type="character" w:customStyle="1" w:styleId="s7">
    <w:name w:val="s7"/>
    <w:basedOn w:val="DefaultParagraphFont"/>
    <w:rsid w:val="00A46E7A"/>
    <w:rPr>
      <w:color w:val="3933FF"/>
    </w:rPr>
  </w:style>
  <w:style w:type="character" w:customStyle="1" w:styleId="apple-tab-span">
    <w:name w:val="apple-tab-span"/>
    <w:basedOn w:val="DefaultParagraphFont"/>
    <w:rsid w:val="00A4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e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[Total Mark for this Assignment is 5]</Abstract>
  <CompanyAddress/>
  <CompanyPhone>***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59AF1-4E8B-1542-BE88-8384E93F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C:\Users\alime\AppData\Roaming\Microsoft\Templates\Annual report (Red and Black design).dotx</Template>
  <TotalTime>264</TotalTime>
  <Pages>9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Student Details: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Deadline: Thursday 2/11/2017 @ 23:59</dc:subject>
  <dc:creator>Ali Mehdi</dc:creator>
  <cp:keywords/>
  <cp:lastModifiedBy>Prince Patel</cp:lastModifiedBy>
  <cp:revision>46</cp:revision>
  <dcterms:created xsi:type="dcterms:W3CDTF">2017-02-09T04:11:00Z</dcterms:created>
  <dcterms:modified xsi:type="dcterms:W3CDTF">2017-10-30T02:38:00Z</dcterms:modified>
  <cp:contentStatus>ID: ###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